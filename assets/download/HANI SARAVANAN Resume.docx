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7B51" w14:textId="7DE93EAA" w:rsidR="005A1EFC" w:rsidRPr="00CD113C" w:rsidRDefault="00A85CF9" w:rsidP="00405690">
      <w:pPr>
        <w:pStyle w:val="Heading2"/>
        <w:keepNext/>
        <w:keepLines/>
        <w:widowControl/>
        <w:contextualSpacing/>
        <w:jc w:val="center"/>
        <w:rPr>
          <w:rStyle w:val="Strong"/>
          <w:rFonts w:ascii="Times New Roman" w:hAnsi="Times New Roman"/>
          <w:color w:val="000000" w:themeColor="text1"/>
          <w:sz w:val="28"/>
          <w:szCs w:val="28"/>
        </w:rPr>
      </w:pPr>
      <w:r w:rsidRPr="00CD113C">
        <w:rPr>
          <w:rStyle w:val="Strong"/>
          <w:rFonts w:ascii="Times New Roman" w:hAnsi="Times New Roman"/>
          <w:color w:val="000000" w:themeColor="text1"/>
          <w:sz w:val="28"/>
          <w:szCs w:val="28"/>
        </w:rPr>
        <w:t>HANI SARAVANAN</w:t>
      </w:r>
    </w:p>
    <w:p w14:paraId="3D52FFEC" w14:textId="05166041" w:rsidR="001D79D7" w:rsidRPr="001E56FD" w:rsidRDefault="00000000" w:rsidP="00DC5264">
      <w:pPr>
        <w:pStyle w:val="Heading2"/>
        <w:keepNext/>
        <w:keepLines/>
        <w:widowControl/>
        <w:spacing w:before="40"/>
        <w:contextualSpacing/>
        <w:jc w:val="center"/>
        <w:rPr>
          <w:rStyle w:val="Strong"/>
          <w:rFonts w:ascii="Times New Roman" w:hAnsi="Times New Roman"/>
          <w:color w:val="0070C0"/>
          <w:sz w:val="18"/>
          <w:szCs w:val="18"/>
        </w:rPr>
      </w:pPr>
      <w:hyperlink r:id="rId8" w:history="1">
        <w:r w:rsidR="004568B6" w:rsidRPr="00554968">
          <w:rPr>
            <w:rStyle w:val="Hyperlink"/>
            <w:rFonts w:ascii="Times New Roman" w:hAnsi="Times New Roman" w:cs="Times New Roman"/>
            <w:color w:val="0070C0"/>
            <w:sz w:val="18"/>
            <w:szCs w:val="18"/>
          </w:rPr>
          <w:t>hanisaravanan@gmail.com</w:t>
        </w:r>
      </w:hyperlink>
      <w:r w:rsidR="004568B6" w:rsidRPr="00554968">
        <w:rPr>
          <w:rStyle w:val="Strong"/>
          <w:rFonts w:ascii="Times New Roman" w:hAnsi="Times New Roman"/>
          <w:color w:val="0070C0"/>
          <w:sz w:val="18"/>
          <w:szCs w:val="18"/>
        </w:rPr>
        <w:t xml:space="preserve"> </w:t>
      </w:r>
      <w:r w:rsidR="00E87968" w:rsidRPr="001E56FD">
        <w:rPr>
          <w:rStyle w:val="Strong"/>
          <w:rFonts w:ascii="Times New Roman" w:hAnsi="Times New Roman"/>
          <w:b w:val="0"/>
          <w:bCs w:val="0"/>
          <w:color w:val="0070C0"/>
          <w:sz w:val="18"/>
          <w:szCs w:val="18"/>
        </w:rPr>
        <w:t xml:space="preserve"> </w:t>
      </w:r>
      <w:r w:rsidR="00572C8E" w:rsidRPr="001E56FD">
        <w:rPr>
          <w:rStyle w:val="Strong"/>
          <w:rFonts w:ascii="Times New Roman" w:hAnsi="Times New Roman"/>
          <w:color w:val="0070C0"/>
          <w:sz w:val="18"/>
          <w:szCs w:val="18"/>
        </w:rPr>
        <w:t>•</w:t>
      </w:r>
      <w:r w:rsidR="00C80591" w:rsidRPr="001E56FD">
        <w:rPr>
          <w:rStyle w:val="Strong"/>
          <w:rFonts w:ascii="Times New Roman" w:hAnsi="Times New Roman"/>
          <w:color w:val="0070C0"/>
          <w:sz w:val="18"/>
          <w:szCs w:val="18"/>
        </w:rPr>
        <w:t xml:space="preserve"> </w:t>
      </w:r>
      <w:r w:rsidR="00572C8E" w:rsidRPr="001E56FD">
        <w:rPr>
          <w:rStyle w:val="Strong"/>
          <w:rFonts w:ascii="Times New Roman" w:hAnsi="Times New Roman"/>
          <w:color w:val="0070C0"/>
          <w:sz w:val="18"/>
          <w:szCs w:val="18"/>
        </w:rPr>
        <w:t xml:space="preserve"> </w:t>
      </w:r>
      <w:r w:rsidR="008C6421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>(</w:t>
      </w:r>
      <w:r w:rsidR="00572C8E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>514</w:t>
      </w:r>
      <w:r w:rsidR="008C6421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 xml:space="preserve">) </w:t>
      </w:r>
      <w:r w:rsidR="00A85CF9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>569</w:t>
      </w:r>
      <w:r w:rsidR="008C6421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="00A85CF9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>7634</w:t>
      </w:r>
      <w:r w:rsidR="00C80591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="00872E7C" w:rsidRPr="001E56FD">
        <w:rPr>
          <w:rStyle w:val="Strong"/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="00872E7C" w:rsidRPr="001E56FD">
        <w:rPr>
          <w:rStyle w:val="Strong"/>
          <w:rFonts w:ascii="Times New Roman" w:hAnsi="Times New Roman"/>
          <w:color w:val="0070C0"/>
          <w:sz w:val="18"/>
          <w:szCs w:val="18"/>
        </w:rPr>
        <w:t xml:space="preserve">• </w:t>
      </w:r>
      <w:hyperlink r:id="rId9" w:history="1">
        <w:r w:rsidR="00A85CF9" w:rsidRPr="001E56FD">
          <w:rPr>
            <w:rStyle w:val="Hyperlink"/>
            <w:rFonts w:ascii="Times New Roman" w:hAnsi="Times New Roman" w:cs="Times New Roman"/>
            <w:color w:val="0070C0"/>
            <w:sz w:val="18"/>
            <w:szCs w:val="18"/>
          </w:rPr>
          <w:t>LinkedIn</w:t>
        </w:r>
      </w:hyperlink>
      <w:r w:rsidR="00C80591" w:rsidRPr="001E56FD">
        <w:rPr>
          <w:rStyle w:val="Strong"/>
          <w:rFonts w:ascii="Times New Roman" w:hAnsi="Times New Roman"/>
          <w:color w:val="0070C0"/>
          <w:sz w:val="18"/>
          <w:szCs w:val="18"/>
        </w:rPr>
        <w:t xml:space="preserve">  </w:t>
      </w:r>
      <w:r w:rsidR="00B42838" w:rsidRPr="001E56FD">
        <w:rPr>
          <w:rStyle w:val="Strong"/>
          <w:rFonts w:ascii="Times New Roman" w:hAnsi="Times New Roman"/>
          <w:color w:val="0070C0"/>
          <w:sz w:val="18"/>
          <w:szCs w:val="18"/>
        </w:rPr>
        <w:t>•</w:t>
      </w:r>
      <w:r w:rsidR="00C80591" w:rsidRPr="001E56FD">
        <w:rPr>
          <w:rStyle w:val="Strong"/>
          <w:rFonts w:ascii="Times New Roman" w:hAnsi="Times New Roman"/>
          <w:color w:val="0070C0"/>
          <w:sz w:val="18"/>
          <w:szCs w:val="18"/>
        </w:rPr>
        <w:t xml:space="preserve"> </w:t>
      </w:r>
      <w:r w:rsidR="00B42838" w:rsidRPr="001E56FD">
        <w:rPr>
          <w:rStyle w:val="Strong"/>
          <w:rFonts w:ascii="Times New Roman" w:hAnsi="Times New Roman"/>
          <w:color w:val="0070C0"/>
          <w:sz w:val="18"/>
          <w:szCs w:val="18"/>
        </w:rPr>
        <w:t xml:space="preserve"> </w:t>
      </w:r>
      <w:hyperlink r:id="rId10" w:history="1">
        <w:r w:rsidR="00C80591" w:rsidRPr="001E56FD">
          <w:rPr>
            <w:rStyle w:val="Hyperlink"/>
            <w:rFonts w:ascii="Times New Roman" w:hAnsi="Times New Roman" w:cs="Times New Roman"/>
            <w:color w:val="0070C0"/>
            <w:sz w:val="18"/>
            <w:szCs w:val="18"/>
          </w:rPr>
          <w:t>GitHub</w:t>
        </w:r>
      </w:hyperlink>
      <w:r w:rsidR="00C80591" w:rsidRPr="001E56FD">
        <w:rPr>
          <w:rStyle w:val="Strong"/>
          <w:rFonts w:ascii="Times New Roman" w:hAnsi="Times New Roman"/>
          <w:color w:val="0070C0"/>
          <w:sz w:val="18"/>
          <w:szCs w:val="18"/>
        </w:rPr>
        <w:t xml:space="preserve">  • </w:t>
      </w:r>
      <w:hyperlink r:id="rId11" w:history="1">
        <w:r w:rsidR="00C80591" w:rsidRPr="001E56FD">
          <w:rPr>
            <w:rStyle w:val="Hyperlink"/>
            <w:rFonts w:ascii="Times New Roman" w:hAnsi="Times New Roman" w:cs="Times New Roman"/>
            <w:color w:val="0070C0"/>
            <w:sz w:val="18"/>
            <w:szCs w:val="18"/>
          </w:rPr>
          <w:t>Portfolio</w:t>
        </w:r>
      </w:hyperlink>
    </w:p>
    <w:p w14:paraId="3430E4B1" w14:textId="41DFC58B" w:rsidR="00214D0A" w:rsidRPr="00CF64EC" w:rsidRDefault="00B94EA6" w:rsidP="00DC5264">
      <w:pPr>
        <w:pStyle w:val="Title"/>
        <w:spacing w:before="40" w:after="0"/>
        <w:jc w:val="both"/>
        <w:rPr>
          <w:rStyle w:val="Strong"/>
          <w:rFonts w:ascii="Times New Roman" w:hAnsi="Times New Roman"/>
          <w:color w:val="0070C0"/>
          <w:sz w:val="21"/>
          <w:szCs w:val="21"/>
        </w:rPr>
      </w:pPr>
      <w:r w:rsidRPr="00CF64EC">
        <w:rPr>
          <w:rStyle w:val="Strong"/>
          <w:rFonts w:ascii="Times New Roman" w:hAnsi="Times New Roman"/>
          <w:color w:val="0070C0"/>
          <w:sz w:val="21"/>
          <w:szCs w:val="21"/>
        </w:rPr>
        <w:t>TECHNICAL</w:t>
      </w:r>
      <w:r w:rsidR="00214D0A" w:rsidRPr="00CF64EC">
        <w:rPr>
          <w:rStyle w:val="Strong"/>
          <w:rFonts w:ascii="Times New Roman" w:hAnsi="Times New Roman"/>
          <w:color w:val="0070C0"/>
          <w:sz w:val="21"/>
          <w:szCs w:val="21"/>
        </w:rPr>
        <w:t xml:space="preserve"> SKILLS</w:t>
      </w:r>
    </w:p>
    <w:p w14:paraId="2808DE82" w14:textId="0619E141" w:rsidR="000B72BC" w:rsidRPr="00CD113C" w:rsidRDefault="0064258B" w:rsidP="00405690">
      <w:pPr>
        <w:tabs>
          <w:tab w:val="right" w:pos="-4111"/>
          <w:tab w:val="right" w:pos="1701"/>
          <w:tab w:val="right" w:pos="2127"/>
        </w:tabs>
        <w:ind w:right="162"/>
        <w:jc w:val="both"/>
        <w:rPr>
          <w:rFonts w:ascii="Times New Roman" w:hAnsi="Times New Roman" w:cs="Times New Roman"/>
          <w:sz w:val="18"/>
          <w:szCs w:val="18"/>
        </w:rPr>
      </w:pPr>
      <w:r w:rsidRPr="00CD113C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0B72BC" w:rsidRPr="00CD113C">
        <w:rPr>
          <w:rFonts w:ascii="Times New Roman" w:hAnsi="Times New Roman" w:cs="Times New Roman"/>
          <w:b/>
          <w:sz w:val="18"/>
          <w:szCs w:val="18"/>
        </w:rPr>
        <w:t>Programming</w:t>
      </w:r>
      <w:r w:rsidR="00AF7726" w:rsidRPr="00CD113C">
        <w:rPr>
          <w:rFonts w:ascii="Times New Roman" w:hAnsi="Times New Roman" w:cs="Times New Roman"/>
          <w:b/>
          <w:sz w:val="18"/>
          <w:szCs w:val="18"/>
        </w:rPr>
        <w:t>:</w:t>
      </w:r>
      <w:r w:rsidR="000B72BC" w:rsidRPr="00CD113C">
        <w:rPr>
          <w:rFonts w:ascii="Times New Roman" w:hAnsi="Times New Roman" w:cs="Times New Roman"/>
          <w:sz w:val="18"/>
          <w:szCs w:val="18"/>
        </w:rPr>
        <w:t xml:space="preserve"> </w:t>
      </w:r>
      <w:r w:rsidR="00E07B1C" w:rsidRPr="00CD113C">
        <w:rPr>
          <w:rFonts w:ascii="Times New Roman" w:hAnsi="Times New Roman" w:cs="Times New Roman"/>
          <w:sz w:val="18"/>
          <w:szCs w:val="18"/>
        </w:rPr>
        <w:tab/>
      </w:r>
      <w:r w:rsidR="00E07B1C" w:rsidRPr="00CD113C">
        <w:rPr>
          <w:rFonts w:ascii="Times New Roman" w:hAnsi="Times New Roman" w:cs="Times New Roman"/>
          <w:sz w:val="18"/>
          <w:szCs w:val="18"/>
        </w:rPr>
        <w:tab/>
      </w:r>
      <w:r w:rsidR="00E07B1C" w:rsidRPr="00CD113C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AF7726" w:rsidRPr="00CD113C">
        <w:rPr>
          <w:rFonts w:ascii="Times New Roman" w:hAnsi="Times New Roman" w:cs="Times New Roman"/>
          <w:sz w:val="18"/>
          <w:szCs w:val="18"/>
        </w:rPr>
        <w:t xml:space="preserve">Java, </w:t>
      </w:r>
      <w:r w:rsidR="000B72BC" w:rsidRPr="00CD113C">
        <w:rPr>
          <w:rFonts w:ascii="Times New Roman" w:hAnsi="Times New Roman" w:cs="Times New Roman"/>
          <w:sz w:val="18"/>
          <w:szCs w:val="18"/>
        </w:rPr>
        <w:t>C++</w:t>
      </w:r>
      <w:r w:rsidR="00AF7726" w:rsidRPr="00CD113C">
        <w:rPr>
          <w:rFonts w:ascii="Times New Roman" w:hAnsi="Times New Roman" w:cs="Times New Roman"/>
          <w:sz w:val="18"/>
          <w:szCs w:val="18"/>
        </w:rPr>
        <w:t xml:space="preserve">, JavaScript, TypeScript, HTML, </w:t>
      </w:r>
      <w:r w:rsidR="00EC7519">
        <w:rPr>
          <w:rFonts w:ascii="Times New Roman" w:hAnsi="Times New Roman" w:cs="Times New Roman"/>
          <w:sz w:val="18"/>
          <w:szCs w:val="18"/>
        </w:rPr>
        <w:t xml:space="preserve">PHP, </w:t>
      </w:r>
      <w:r w:rsidR="00AF7726" w:rsidRPr="00CD113C">
        <w:rPr>
          <w:rFonts w:ascii="Times New Roman" w:hAnsi="Times New Roman" w:cs="Times New Roman"/>
          <w:sz w:val="18"/>
          <w:szCs w:val="18"/>
        </w:rPr>
        <w:t xml:space="preserve">CSS Lisp, </w:t>
      </w:r>
      <w:r w:rsidR="000B72BC" w:rsidRPr="00CD113C">
        <w:rPr>
          <w:rFonts w:ascii="Times New Roman" w:hAnsi="Times New Roman" w:cs="Times New Roman"/>
          <w:sz w:val="18"/>
          <w:szCs w:val="18"/>
        </w:rPr>
        <w:t>Python (beginner)</w:t>
      </w:r>
      <w:r w:rsidR="00B03773" w:rsidRPr="00CD113C">
        <w:rPr>
          <w:rFonts w:ascii="Times New Roman" w:hAnsi="Times New Roman" w:cs="Times New Roman"/>
          <w:sz w:val="18"/>
          <w:szCs w:val="18"/>
        </w:rPr>
        <w:t>, Bash</w:t>
      </w:r>
    </w:p>
    <w:p w14:paraId="1A655258" w14:textId="6BF33202" w:rsidR="00AF7726" w:rsidRPr="00CD113C" w:rsidRDefault="00AF7726" w:rsidP="00405690">
      <w:pPr>
        <w:tabs>
          <w:tab w:val="right" w:pos="-4111"/>
          <w:tab w:val="right" w:pos="1418"/>
          <w:tab w:val="left" w:pos="1701"/>
        </w:tabs>
        <w:ind w:left="1418" w:right="162" w:hanging="1418"/>
        <w:jc w:val="both"/>
        <w:rPr>
          <w:rFonts w:ascii="Times New Roman" w:hAnsi="Times New Roman" w:cs="Times New Roman"/>
          <w:sz w:val="18"/>
          <w:szCs w:val="18"/>
        </w:rPr>
      </w:pPr>
      <w:r w:rsidRPr="00CD113C">
        <w:rPr>
          <w:rFonts w:ascii="Times New Roman" w:hAnsi="Times New Roman" w:cs="Times New Roman"/>
          <w:b/>
          <w:sz w:val="18"/>
          <w:szCs w:val="18"/>
        </w:rPr>
        <w:t xml:space="preserve">       Framework</w:t>
      </w:r>
      <w:r w:rsidR="00E93F4D" w:rsidRPr="00CD113C">
        <w:rPr>
          <w:rFonts w:ascii="Times New Roman" w:hAnsi="Times New Roman" w:cs="Times New Roman"/>
          <w:b/>
          <w:sz w:val="18"/>
          <w:szCs w:val="18"/>
        </w:rPr>
        <w:t>:</w:t>
      </w:r>
      <w:r w:rsidRPr="00CD113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E07B1C" w:rsidRPr="00CD113C">
        <w:rPr>
          <w:rFonts w:ascii="Times New Roman" w:hAnsi="Times New Roman" w:cs="Times New Roman"/>
          <w:bCs/>
          <w:sz w:val="18"/>
          <w:szCs w:val="18"/>
        </w:rPr>
        <w:t xml:space="preserve">   </w:t>
      </w:r>
      <w:r w:rsidR="00E07B1C" w:rsidRPr="00CD113C">
        <w:rPr>
          <w:rFonts w:ascii="Times New Roman" w:hAnsi="Times New Roman" w:cs="Times New Roman"/>
          <w:bCs/>
          <w:sz w:val="18"/>
          <w:szCs w:val="18"/>
        </w:rPr>
        <w:tab/>
      </w:r>
      <w:r w:rsidR="00E07B1C" w:rsidRPr="00CD113C">
        <w:rPr>
          <w:rFonts w:ascii="Times New Roman" w:hAnsi="Times New Roman" w:cs="Times New Roman"/>
          <w:bCs/>
          <w:sz w:val="18"/>
          <w:szCs w:val="18"/>
        </w:rPr>
        <w:tab/>
        <w:t xml:space="preserve">       </w:t>
      </w:r>
      <w:r w:rsidRPr="00CD113C">
        <w:rPr>
          <w:rFonts w:ascii="Times New Roman" w:hAnsi="Times New Roman" w:cs="Times New Roman"/>
          <w:bCs/>
          <w:sz w:val="18"/>
          <w:szCs w:val="18"/>
        </w:rPr>
        <w:t>AngularJS</w:t>
      </w:r>
      <w:r w:rsidR="007B1E78" w:rsidRPr="00CD113C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C90B63" w:rsidRPr="00CD113C">
        <w:rPr>
          <w:rFonts w:ascii="Times New Roman" w:hAnsi="Times New Roman" w:cs="Times New Roman"/>
          <w:bCs/>
          <w:sz w:val="18"/>
          <w:szCs w:val="18"/>
        </w:rPr>
        <w:t xml:space="preserve">ReactJS, </w:t>
      </w:r>
      <w:r w:rsidRPr="00CD113C">
        <w:rPr>
          <w:rFonts w:ascii="Times New Roman" w:hAnsi="Times New Roman" w:cs="Times New Roman"/>
          <w:sz w:val="18"/>
          <w:szCs w:val="18"/>
        </w:rPr>
        <w:t>NodeJS</w:t>
      </w:r>
      <w:r w:rsidR="007B1E78" w:rsidRPr="00CD113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CD113C">
        <w:rPr>
          <w:rFonts w:ascii="Times New Roman" w:hAnsi="Times New Roman" w:cs="Times New Roman"/>
          <w:sz w:val="18"/>
          <w:szCs w:val="18"/>
        </w:rPr>
        <w:t>ExpressJS</w:t>
      </w:r>
      <w:proofErr w:type="spellEnd"/>
      <w:r w:rsidR="007B1E78" w:rsidRPr="00CD113C">
        <w:rPr>
          <w:rFonts w:ascii="Times New Roman" w:hAnsi="Times New Roman" w:cs="Times New Roman"/>
          <w:sz w:val="18"/>
          <w:szCs w:val="18"/>
        </w:rPr>
        <w:t xml:space="preserve">, </w:t>
      </w:r>
      <w:r w:rsidRPr="00CD113C">
        <w:rPr>
          <w:rFonts w:ascii="Times New Roman" w:hAnsi="Times New Roman" w:cs="Times New Roman"/>
          <w:sz w:val="18"/>
          <w:szCs w:val="18"/>
        </w:rPr>
        <w:t>MongoDB</w:t>
      </w:r>
      <w:r w:rsidR="007B1E78" w:rsidRPr="00CD113C">
        <w:rPr>
          <w:rFonts w:ascii="Times New Roman" w:hAnsi="Times New Roman" w:cs="Times New Roman"/>
          <w:sz w:val="18"/>
          <w:szCs w:val="18"/>
        </w:rPr>
        <w:t xml:space="preserve">, </w:t>
      </w:r>
      <w:r w:rsidRPr="00CD113C">
        <w:rPr>
          <w:rFonts w:ascii="Times New Roman" w:hAnsi="Times New Roman" w:cs="Times New Roman"/>
          <w:sz w:val="18"/>
          <w:szCs w:val="18"/>
        </w:rPr>
        <w:t>Angular Material</w:t>
      </w:r>
      <w:r w:rsidR="007B1E78" w:rsidRPr="00CD113C">
        <w:rPr>
          <w:rFonts w:ascii="Times New Roman" w:hAnsi="Times New Roman" w:cs="Times New Roman"/>
          <w:sz w:val="18"/>
          <w:szCs w:val="18"/>
        </w:rPr>
        <w:t xml:space="preserve">, </w:t>
      </w:r>
      <w:r w:rsidRPr="00CD113C">
        <w:rPr>
          <w:rFonts w:ascii="Times New Roman" w:hAnsi="Times New Roman" w:cs="Times New Roman"/>
          <w:sz w:val="18"/>
          <w:szCs w:val="18"/>
        </w:rPr>
        <w:t>Bootstrap</w:t>
      </w:r>
      <w:r w:rsidR="00C90B63" w:rsidRPr="00CD113C">
        <w:rPr>
          <w:rFonts w:ascii="Times New Roman" w:hAnsi="Times New Roman" w:cs="Times New Roman"/>
          <w:sz w:val="18"/>
          <w:szCs w:val="18"/>
        </w:rPr>
        <w:t xml:space="preserve">, React Query, </w:t>
      </w:r>
      <w:proofErr w:type="spellStart"/>
      <w:r w:rsidR="00C90B63" w:rsidRPr="00CD113C">
        <w:rPr>
          <w:rFonts w:ascii="Times New Roman" w:hAnsi="Times New Roman" w:cs="Times New Roman"/>
          <w:sz w:val="18"/>
          <w:szCs w:val="18"/>
        </w:rPr>
        <w:t>Shadcn</w:t>
      </w:r>
      <w:proofErr w:type="spellEnd"/>
    </w:p>
    <w:p w14:paraId="2275F94A" w14:textId="213B9456" w:rsidR="007910B4" w:rsidRPr="00CD113C" w:rsidRDefault="00E93F4D" w:rsidP="00405690">
      <w:pPr>
        <w:tabs>
          <w:tab w:val="right" w:pos="-4111"/>
          <w:tab w:val="right" w:pos="1418"/>
          <w:tab w:val="left" w:pos="1701"/>
        </w:tabs>
        <w:ind w:left="1418" w:right="162" w:hanging="1418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D113C">
        <w:rPr>
          <w:rFonts w:ascii="Times New Roman" w:hAnsi="Times New Roman" w:cs="Times New Roman"/>
          <w:b/>
          <w:sz w:val="18"/>
          <w:szCs w:val="18"/>
        </w:rPr>
        <w:t xml:space="preserve">       Database: </w:t>
      </w:r>
      <w:r w:rsidR="00E07B1C" w:rsidRPr="00CD113C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E07B1C" w:rsidRPr="00CD113C">
        <w:rPr>
          <w:rFonts w:ascii="Times New Roman" w:hAnsi="Times New Roman" w:cs="Times New Roman"/>
          <w:b/>
          <w:sz w:val="18"/>
          <w:szCs w:val="18"/>
        </w:rPr>
        <w:tab/>
      </w:r>
      <w:r w:rsidR="00E07B1C" w:rsidRPr="00CD113C">
        <w:rPr>
          <w:rFonts w:ascii="Times New Roman" w:hAnsi="Times New Roman" w:cs="Times New Roman"/>
          <w:b/>
          <w:sz w:val="18"/>
          <w:szCs w:val="18"/>
        </w:rPr>
        <w:tab/>
        <w:t xml:space="preserve">       </w:t>
      </w:r>
      <w:r w:rsidRPr="00CD113C">
        <w:rPr>
          <w:rFonts w:ascii="Times New Roman" w:hAnsi="Times New Roman" w:cs="Times New Roman"/>
          <w:bCs/>
          <w:sz w:val="18"/>
          <w:szCs w:val="18"/>
        </w:rPr>
        <w:t>Microsoft SQL Server, SQLite, MySQL, PostgreSQL, MongoDB</w:t>
      </w:r>
    </w:p>
    <w:p w14:paraId="34D80B70" w14:textId="2CBDA46A" w:rsidR="00C67EE0" w:rsidRPr="00CD113C" w:rsidRDefault="003F4650" w:rsidP="00405690">
      <w:pPr>
        <w:tabs>
          <w:tab w:val="right" w:pos="-4111"/>
          <w:tab w:val="right" w:pos="1701"/>
          <w:tab w:val="right" w:pos="2127"/>
        </w:tabs>
        <w:ind w:right="162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D113C">
        <w:rPr>
          <w:rFonts w:ascii="Times New Roman" w:hAnsi="Times New Roman" w:cs="Times New Roman"/>
          <w:sz w:val="18"/>
          <w:szCs w:val="18"/>
        </w:rPr>
        <w:t xml:space="preserve">       </w:t>
      </w:r>
      <w:r w:rsidRPr="00CD113C">
        <w:rPr>
          <w:rFonts w:ascii="Times New Roman" w:hAnsi="Times New Roman" w:cs="Times New Roman"/>
          <w:b/>
          <w:bCs/>
          <w:sz w:val="18"/>
          <w:szCs w:val="18"/>
        </w:rPr>
        <w:t>Cloud:</w:t>
      </w:r>
      <w:r w:rsidRPr="00CD113C">
        <w:rPr>
          <w:rFonts w:ascii="Times New Roman" w:hAnsi="Times New Roman" w:cs="Times New Roman"/>
          <w:sz w:val="18"/>
          <w:szCs w:val="18"/>
        </w:rPr>
        <w:t xml:space="preserve"> </w:t>
      </w:r>
      <w:r w:rsidR="00E07B1C" w:rsidRPr="00CD113C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E07B1C" w:rsidRPr="00CD113C">
        <w:rPr>
          <w:rFonts w:ascii="Times New Roman" w:hAnsi="Times New Roman" w:cs="Times New Roman"/>
          <w:sz w:val="18"/>
          <w:szCs w:val="18"/>
        </w:rPr>
        <w:tab/>
      </w:r>
      <w:r w:rsidR="00E07B1C" w:rsidRPr="00CD113C">
        <w:rPr>
          <w:rFonts w:ascii="Times New Roman" w:hAnsi="Times New Roman" w:cs="Times New Roman"/>
          <w:sz w:val="18"/>
          <w:szCs w:val="18"/>
        </w:rPr>
        <w:tab/>
      </w:r>
      <w:r w:rsidR="00E07B1C" w:rsidRPr="00CD113C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Pr="00CD113C">
        <w:rPr>
          <w:rFonts w:ascii="Times New Roman" w:hAnsi="Times New Roman" w:cs="Times New Roman"/>
          <w:sz w:val="18"/>
          <w:szCs w:val="18"/>
        </w:rPr>
        <w:t>Microsoft Azure</w:t>
      </w:r>
      <w:r w:rsidR="00EB073D" w:rsidRPr="00CD113C">
        <w:rPr>
          <w:rFonts w:ascii="Times New Roman" w:hAnsi="Times New Roman" w:cs="Times New Roman"/>
          <w:sz w:val="18"/>
          <w:szCs w:val="18"/>
        </w:rPr>
        <w:t xml:space="preserve">, </w:t>
      </w:r>
      <w:r w:rsidR="007B3007" w:rsidRPr="00CD113C">
        <w:rPr>
          <w:rFonts w:ascii="Times New Roman" w:hAnsi="Times New Roman" w:cs="Times New Roman"/>
          <w:sz w:val="18"/>
          <w:szCs w:val="18"/>
        </w:rPr>
        <w:t>AWS S3</w:t>
      </w:r>
    </w:p>
    <w:p w14:paraId="3132B0A0" w14:textId="595080EF" w:rsidR="00C90B63" w:rsidRPr="00CD113C" w:rsidRDefault="00C67EE0" w:rsidP="00405690">
      <w:pPr>
        <w:tabs>
          <w:tab w:val="right" w:pos="9214"/>
        </w:tabs>
        <w:contextualSpacing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D113C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Pr="00CD113C">
        <w:rPr>
          <w:rFonts w:ascii="Times New Roman" w:hAnsi="Times New Roman" w:cs="Times New Roman"/>
          <w:b/>
          <w:sz w:val="18"/>
          <w:szCs w:val="18"/>
        </w:rPr>
        <w:t xml:space="preserve">Big Data Technologies: </w:t>
      </w:r>
      <w:r w:rsidR="00E07B1C" w:rsidRPr="00CD113C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A356B7" w:rsidRPr="00CD113C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CD113C">
        <w:rPr>
          <w:rFonts w:ascii="Times New Roman" w:hAnsi="Times New Roman" w:cs="Times New Roman"/>
          <w:bCs/>
          <w:sz w:val="18"/>
          <w:szCs w:val="18"/>
        </w:rPr>
        <w:t>Apache Spark</w:t>
      </w:r>
      <w:r w:rsidR="002B73AE" w:rsidRPr="00CD113C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CD113C">
        <w:rPr>
          <w:rFonts w:ascii="Times New Roman" w:hAnsi="Times New Roman" w:cs="Times New Roman"/>
          <w:bCs/>
          <w:sz w:val="18"/>
          <w:szCs w:val="18"/>
        </w:rPr>
        <w:t>Hadoop</w:t>
      </w:r>
      <w:r w:rsidR="002B73AE" w:rsidRPr="00CD113C">
        <w:rPr>
          <w:rFonts w:ascii="Times New Roman" w:hAnsi="Times New Roman" w:cs="Times New Roman"/>
          <w:bCs/>
          <w:sz w:val="18"/>
          <w:szCs w:val="18"/>
        </w:rPr>
        <w:t>, Supervised learning, Clustering and Recommendation Systems</w:t>
      </w:r>
    </w:p>
    <w:p w14:paraId="627A4F51" w14:textId="0621E891" w:rsidR="00C90B63" w:rsidRPr="00132445" w:rsidRDefault="00C90B63" w:rsidP="002B76B6">
      <w:pPr>
        <w:tabs>
          <w:tab w:val="right" w:pos="9214"/>
        </w:tabs>
        <w:spacing w:before="100"/>
        <w:contextualSpacing/>
        <w:jc w:val="both"/>
        <w:rPr>
          <w:rFonts w:ascii="Times New Roman" w:hAnsi="Times New Roman" w:cs="Times New Roman"/>
          <w:bCs/>
          <w:color w:val="FFFFFF" w:themeColor="background1"/>
          <w:sz w:val="18"/>
          <w:szCs w:val="18"/>
        </w:rPr>
      </w:pPr>
      <w:r w:rsidRPr="00CD113C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Pr="00CD113C">
        <w:rPr>
          <w:rFonts w:ascii="Times New Roman" w:hAnsi="Times New Roman" w:cs="Times New Roman"/>
          <w:b/>
          <w:sz w:val="18"/>
          <w:szCs w:val="18"/>
        </w:rPr>
        <w:t xml:space="preserve">Others:                             </w:t>
      </w:r>
      <w:r w:rsidR="00A356B7" w:rsidRPr="00CD113C">
        <w:rPr>
          <w:rFonts w:ascii="Times New Roman" w:hAnsi="Times New Roman" w:cs="Times New Roman"/>
          <w:b/>
          <w:sz w:val="18"/>
          <w:szCs w:val="18"/>
        </w:rPr>
        <w:t xml:space="preserve">      </w:t>
      </w:r>
      <w:proofErr w:type="spellStart"/>
      <w:proofErr w:type="gramStart"/>
      <w:r w:rsidR="00815411" w:rsidRPr="00815411">
        <w:rPr>
          <w:rFonts w:ascii="Times New Roman" w:hAnsi="Times New Roman" w:cs="Times New Roman"/>
          <w:bCs/>
          <w:sz w:val="18"/>
          <w:szCs w:val="18"/>
        </w:rPr>
        <w:t>Jira,</w:t>
      </w:r>
      <w:r w:rsidR="006F51F9">
        <w:rPr>
          <w:rFonts w:ascii="Times New Roman" w:hAnsi="Times New Roman" w:cs="Times New Roman"/>
          <w:bCs/>
          <w:sz w:val="18"/>
          <w:szCs w:val="18"/>
        </w:rPr>
        <w:t>Git</w:t>
      </w:r>
      <w:proofErr w:type="spellEnd"/>
      <w:proofErr w:type="gramEnd"/>
      <w:r w:rsidR="006F51F9">
        <w:rPr>
          <w:rFonts w:ascii="Times New Roman" w:hAnsi="Times New Roman" w:cs="Times New Roman"/>
          <w:bCs/>
          <w:sz w:val="18"/>
          <w:szCs w:val="18"/>
        </w:rPr>
        <w:t>, Unix, Bash</w:t>
      </w:r>
      <w:r w:rsidR="0081541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CD113C">
        <w:rPr>
          <w:rFonts w:ascii="Times New Roman" w:hAnsi="Times New Roman" w:cs="Times New Roman"/>
          <w:bCs/>
          <w:sz w:val="18"/>
          <w:szCs w:val="18"/>
        </w:rPr>
        <w:t>Docker, Tailwind CSS</w:t>
      </w:r>
      <w:r w:rsidR="00077E3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D113C">
        <w:rPr>
          <w:rFonts w:ascii="Times New Roman" w:hAnsi="Times New Roman" w:cs="Times New Roman"/>
          <w:bCs/>
          <w:sz w:val="18"/>
          <w:szCs w:val="18"/>
        </w:rPr>
        <w:t xml:space="preserve">(Frontend Design), </w:t>
      </w:r>
      <w:proofErr w:type="spellStart"/>
      <w:r w:rsidRPr="00CD113C">
        <w:rPr>
          <w:rFonts w:ascii="Times New Roman" w:hAnsi="Times New Roman" w:cs="Times New Roman"/>
          <w:bCs/>
          <w:sz w:val="18"/>
          <w:szCs w:val="18"/>
        </w:rPr>
        <w:t>Appwrite</w:t>
      </w:r>
      <w:proofErr w:type="spellEnd"/>
      <w:r w:rsidR="00077E32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D113C">
        <w:rPr>
          <w:rFonts w:ascii="Times New Roman" w:hAnsi="Times New Roman" w:cs="Times New Roman"/>
          <w:bCs/>
          <w:sz w:val="18"/>
          <w:szCs w:val="18"/>
        </w:rPr>
        <w:t>(BaaS)</w:t>
      </w:r>
      <w:r w:rsidR="00815411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6F51F9" w:rsidRPr="006F51F9">
        <w:rPr>
          <w:rFonts w:ascii="Times New Roman" w:hAnsi="Times New Roman" w:cs="Times New Roman"/>
          <w:bCs/>
          <w:color w:val="FFFFFF" w:themeColor="background1"/>
          <w:sz w:val="18"/>
          <w:szCs w:val="18"/>
        </w:rPr>
        <w:t>, .csv .xml .</w:t>
      </w:r>
      <w:proofErr w:type="spellStart"/>
      <w:r w:rsidR="006F51F9" w:rsidRPr="006F51F9">
        <w:rPr>
          <w:rFonts w:ascii="Times New Roman" w:hAnsi="Times New Roman" w:cs="Times New Roman"/>
          <w:bCs/>
          <w:color w:val="FFFFFF" w:themeColor="background1"/>
          <w:sz w:val="18"/>
          <w:szCs w:val="18"/>
        </w:rPr>
        <w:t>json</w:t>
      </w:r>
      <w:proofErr w:type="spellEnd"/>
    </w:p>
    <w:p w14:paraId="6828EDE9" w14:textId="690CC243" w:rsidR="004A15A1" w:rsidRPr="00CF64EC" w:rsidRDefault="004A15A1" w:rsidP="002B76B6">
      <w:pPr>
        <w:pStyle w:val="Title"/>
        <w:spacing w:before="100" w:after="0"/>
        <w:jc w:val="both"/>
        <w:rPr>
          <w:rStyle w:val="Strong"/>
          <w:rFonts w:ascii="Times New Roman" w:hAnsi="Times New Roman"/>
          <w:i/>
          <w:color w:val="0070C0"/>
          <w:sz w:val="21"/>
          <w:szCs w:val="21"/>
        </w:rPr>
      </w:pPr>
      <w:r w:rsidRPr="00CF64EC">
        <w:rPr>
          <w:rStyle w:val="Strong"/>
          <w:rFonts w:ascii="Times New Roman" w:hAnsi="Times New Roman"/>
          <w:color w:val="0070C0"/>
          <w:sz w:val="21"/>
          <w:szCs w:val="21"/>
        </w:rPr>
        <w:t>EXPERIENCE</w:t>
      </w:r>
      <w:r w:rsidR="00C556F6">
        <w:rPr>
          <w:rStyle w:val="Strong"/>
          <w:rFonts w:ascii="Times New Roman" w:hAnsi="Times New Roman"/>
          <w:color w:val="0070C0"/>
          <w:sz w:val="21"/>
          <w:szCs w:val="21"/>
        </w:rPr>
        <w:t xml:space="preserve">                                                                                                                                                                 </w:t>
      </w:r>
    </w:p>
    <w:p w14:paraId="4259E7B0" w14:textId="25E64397" w:rsidR="004A15A1" w:rsidRPr="00CD113C" w:rsidRDefault="004A15A1" w:rsidP="00405690">
      <w:pPr>
        <w:tabs>
          <w:tab w:val="left" w:pos="5387"/>
          <w:tab w:val="right" w:pos="9214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/>
          <w:bCs/>
          <w:sz w:val="20"/>
          <w:szCs w:val="20"/>
        </w:rPr>
        <w:t>Senior Systems Engineer</w:t>
      </w:r>
      <w:r w:rsidR="006811B4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Infosys Limited, Bangalore, India         </w:t>
      </w:r>
      <w:r w:rsidR="00DB0DA7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w:r w:rsidR="008D3A2B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DB0DA7" w:rsidRPr="00CD113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8D3A2B" w:rsidRPr="00CD113C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DB0DA7" w:rsidRPr="00CD113C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8D3A2B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May</w:t>
      </w:r>
      <w:r w:rsidR="006811B4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2020 </w:t>
      </w:r>
      <w:r w:rsidR="008D3A2B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–</w:t>
      </w:r>
      <w:r w:rsidR="006811B4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8D3A2B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August</w:t>
      </w:r>
      <w:r w:rsidR="006811B4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2022</w:t>
      </w:r>
      <w:r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A1212A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</w:t>
      </w:r>
      <w:r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</w:t>
      </w:r>
    </w:p>
    <w:p w14:paraId="48B28209" w14:textId="1BA052B5" w:rsidR="00105CE7" w:rsidRPr="00CD113C" w:rsidRDefault="00105CE7" w:rsidP="00405690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Awarded a certificate of appreciation for outstanding performance and exceptional teamwork skills, ranking #1 in a team of 10 developers on Project</w:t>
      </w:r>
      <w:r w:rsidR="003F050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3F0502" w:rsidRPr="003F0502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communication</w:t>
      </w:r>
      <w:r w:rsidR="003F0502" w:rsidRPr="003F0502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, </w:t>
      </w:r>
      <w:r w:rsidR="003F0502" w:rsidRPr="003F0502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problem </w:t>
      </w:r>
      <w:proofErr w:type="gramStart"/>
      <w:r w:rsidR="003F0502" w:rsidRPr="003F0502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solving</w:t>
      </w:r>
      <w:proofErr w:type="gramEnd"/>
    </w:p>
    <w:p w14:paraId="006991EE" w14:textId="23D89F25" w:rsidR="006811B4" w:rsidRPr="00CD113C" w:rsidRDefault="006811B4" w:rsidP="00405690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 xml:space="preserve">Expertly </w:t>
      </w:r>
      <w:r w:rsidR="00F57E91" w:rsidRPr="00CD113C">
        <w:rPr>
          <w:rFonts w:ascii="Times New Roman" w:hAnsi="Times New Roman" w:cs="Times New Roman"/>
          <w:bCs/>
          <w:sz w:val="20"/>
          <w:szCs w:val="20"/>
        </w:rPr>
        <w:t>designed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 and integrated responsive user interfaces using </w:t>
      </w:r>
      <w:r w:rsidRPr="00CD113C">
        <w:rPr>
          <w:rFonts w:ascii="Times New Roman" w:hAnsi="Times New Roman" w:cs="Times New Roman"/>
          <w:b/>
          <w:sz w:val="20"/>
          <w:szCs w:val="20"/>
        </w:rPr>
        <w:t>Angular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 with backend systems in </w:t>
      </w:r>
      <w:r w:rsidRPr="00CD113C">
        <w:rPr>
          <w:rFonts w:ascii="Times New Roman" w:hAnsi="Times New Roman" w:cs="Times New Roman"/>
          <w:b/>
          <w:sz w:val="20"/>
          <w:szCs w:val="20"/>
        </w:rPr>
        <w:t>Node.js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CD113C">
        <w:rPr>
          <w:rFonts w:ascii="Times New Roman" w:hAnsi="Times New Roman" w:cs="Times New Roman"/>
          <w:b/>
          <w:sz w:val="20"/>
          <w:szCs w:val="20"/>
        </w:rPr>
        <w:t>Express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, delivering full-stack solutions for Infosys </w:t>
      </w:r>
      <w:proofErr w:type="gramStart"/>
      <w:r w:rsidRPr="00CD113C">
        <w:rPr>
          <w:rFonts w:ascii="Times New Roman" w:hAnsi="Times New Roman" w:cs="Times New Roman"/>
          <w:bCs/>
          <w:sz w:val="20"/>
          <w:szCs w:val="20"/>
        </w:rPr>
        <w:t>clients</w:t>
      </w:r>
      <w:proofErr w:type="gramEnd"/>
    </w:p>
    <w:p w14:paraId="3B7E56F4" w14:textId="7969D23D" w:rsidR="0068537D" w:rsidRPr="00CD113C" w:rsidRDefault="0068537D" w:rsidP="00405690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 xml:space="preserve">Enhanced application performance by optimizing </w:t>
      </w:r>
      <w:r w:rsidRPr="004B11F1">
        <w:rPr>
          <w:rFonts w:ascii="Times New Roman" w:hAnsi="Times New Roman" w:cs="Times New Roman"/>
          <w:b/>
          <w:sz w:val="20"/>
          <w:szCs w:val="20"/>
        </w:rPr>
        <w:t>MongoDB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 schemas and integrating intelligent search with Elasticsearch, resulting in a 35% </w:t>
      </w:r>
      <w:proofErr w:type="gramStart"/>
      <w:r w:rsidRPr="00CD113C">
        <w:rPr>
          <w:rFonts w:ascii="Times New Roman" w:hAnsi="Times New Roman" w:cs="Times New Roman"/>
          <w:bCs/>
          <w:sz w:val="20"/>
          <w:szCs w:val="20"/>
        </w:rPr>
        <w:t>increase</w:t>
      </w:r>
      <w:proofErr w:type="gramEnd"/>
    </w:p>
    <w:p w14:paraId="34591805" w14:textId="3DDD0E94" w:rsidR="0068537D" w:rsidRPr="00CD113C" w:rsidRDefault="0068537D" w:rsidP="00405690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 xml:space="preserve">Worked directly with five clients to develop custom features, such as an Angular-driven real-time data visualization dashboard, improving decision-making efficiency by </w:t>
      </w:r>
      <w:proofErr w:type="gramStart"/>
      <w:r w:rsidRPr="00CD113C">
        <w:rPr>
          <w:rFonts w:ascii="Times New Roman" w:hAnsi="Times New Roman" w:cs="Times New Roman"/>
          <w:bCs/>
          <w:sz w:val="20"/>
          <w:szCs w:val="20"/>
        </w:rPr>
        <w:t>20%</w:t>
      </w:r>
      <w:proofErr w:type="gramEnd"/>
      <w:r w:rsidRPr="00CD113C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F01380B" w14:textId="1DADEC90" w:rsidR="004E2431" w:rsidRPr="00CD113C" w:rsidRDefault="004E2431" w:rsidP="00405690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 xml:space="preserve">Managed end-to-end application deployment with a focus on scalability, reliability, and security, and restructured the codebase to cut load times by </w:t>
      </w:r>
      <w:r w:rsidR="00CD633A" w:rsidRPr="004B11F1">
        <w:rPr>
          <w:rFonts w:ascii="Times New Roman" w:hAnsi="Times New Roman" w:cs="Times New Roman"/>
          <w:bCs/>
          <w:sz w:val="20"/>
          <w:szCs w:val="20"/>
        </w:rPr>
        <w:t>9</w:t>
      </w:r>
      <w:r w:rsidRPr="004B11F1">
        <w:rPr>
          <w:rFonts w:ascii="Times New Roman" w:hAnsi="Times New Roman" w:cs="Times New Roman"/>
          <w:bCs/>
          <w:sz w:val="20"/>
          <w:szCs w:val="20"/>
        </w:rPr>
        <w:t xml:space="preserve">%, 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boosting efficiency and aligning with enterprise </w:t>
      </w:r>
      <w:proofErr w:type="gramStart"/>
      <w:r w:rsidRPr="00CD113C">
        <w:rPr>
          <w:rFonts w:ascii="Times New Roman" w:hAnsi="Times New Roman" w:cs="Times New Roman"/>
          <w:bCs/>
          <w:sz w:val="20"/>
          <w:szCs w:val="20"/>
        </w:rPr>
        <w:t>standards</w:t>
      </w:r>
      <w:proofErr w:type="gramEnd"/>
    </w:p>
    <w:p w14:paraId="0A33B2E8" w14:textId="1A38C6C7" w:rsidR="004F4A19" w:rsidRPr="00CD113C" w:rsidRDefault="001A069A" w:rsidP="00405690">
      <w:pPr>
        <w:numPr>
          <w:ilvl w:val="12"/>
          <w:numId w:val="1"/>
        </w:numPr>
        <w:tabs>
          <w:tab w:val="left" w:pos="5387"/>
          <w:tab w:val="right" w:pos="9923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113C">
        <w:rPr>
          <w:rFonts w:ascii="Times New Roman" w:hAnsi="Times New Roman" w:cs="Times New Roman"/>
          <w:b/>
          <w:bCs/>
          <w:sz w:val="20"/>
          <w:szCs w:val="20"/>
        </w:rPr>
        <w:t>Web</w:t>
      </w:r>
      <w:r w:rsidR="004F4A19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Developer Intern</w:t>
      </w:r>
      <w:r w:rsidR="006811B4" w:rsidRPr="00CD113C">
        <w:rPr>
          <w:rFonts w:ascii="Times New Roman" w:hAnsi="Times New Roman" w:cs="Times New Roman"/>
          <w:b/>
          <w:bCs/>
          <w:sz w:val="20"/>
          <w:szCs w:val="20"/>
        </w:rPr>
        <w:t>, Infosys Limited, Bangalore, India</w:t>
      </w:r>
      <w:r w:rsidR="004F4A19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</w:t>
      </w:r>
      <w:r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4F4A19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</w:t>
      </w:r>
      <w:r w:rsidR="00A1212A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 w:rsidR="008A41D1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September</w:t>
      </w:r>
      <w:r w:rsidR="006811B4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2</w:t>
      </w:r>
      <w:r w:rsidR="008A41D1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019</w:t>
      </w:r>
      <w:r w:rsidR="006811B4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- </w:t>
      </w:r>
      <w:r w:rsidR="008D3A2B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April</w:t>
      </w:r>
      <w:r w:rsidR="006811B4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202</w:t>
      </w:r>
      <w:r w:rsidR="008D3A2B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</w:p>
    <w:p w14:paraId="51F38E4B" w14:textId="75281E95" w:rsidR="004F4A19" w:rsidRPr="00CD113C" w:rsidRDefault="00683AED" w:rsidP="00405690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 xml:space="preserve">Implemented </w:t>
      </w:r>
      <w:r w:rsidR="004F4A19" w:rsidRPr="00CD113C">
        <w:rPr>
          <w:rFonts w:ascii="Times New Roman" w:hAnsi="Times New Roman" w:cs="Times New Roman"/>
          <w:bCs/>
          <w:sz w:val="20"/>
          <w:szCs w:val="20"/>
        </w:rPr>
        <w:t xml:space="preserve">an end-to-end </w:t>
      </w:r>
      <w:r w:rsidR="004F4A19" w:rsidRPr="00CD113C">
        <w:rPr>
          <w:rFonts w:ascii="Times New Roman" w:hAnsi="Times New Roman" w:cs="Times New Roman"/>
          <w:b/>
          <w:sz w:val="20"/>
          <w:szCs w:val="20"/>
        </w:rPr>
        <w:t>ME</w:t>
      </w:r>
      <w:r w:rsidR="0051269D" w:rsidRPr="00CD113C">
        <w:rPr>
          <w:rFonts w:ascii="Times New Roman" w:hAnsi="Times New Roman" w:cs="Times New Roman"/>
          <w:b/>
          <w:sz w:val="20"/>
          <w:szCs w:val="20"/>
        </w:rPr>
        <w:t>R</w:t>
      </w:r>
      <w:r w:rsidR="004F4A19" w:rsidRPr="00CD113C">
        <w:rPr>
          <w:rFonts w:ascii="Times New Roman" w:hAnsi="Times New Roman" w:cs="Times New Roman"/>
          <w:b/>
          <w:sz w:val="20"/>
          <w:szCs w:val="20"/>
        </w:rPr>
        <w:t>N stack</w:t>
      </w:r>
      <w:r w:rsidR="004F4A19" w:rsidRPr="00CD113C">
        <w:rPr>
          <w:rFonts w:ascii="Times New Roman" w:hAnsi="Times New Roman" w:cs="Times New Roman"/>
          <w:bCs/>
          <w:sz w:val="20"/>
          <w:szCs w:val="20"/>
        </w:rPr>
        <w:t xml:space="preserve"> application</w:t>
      </w:r>
      <w:r w:rsidR="006238F3" w:rsidRPr="00CD113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F4A19" w:rsidRPr="00CD113C">
        <w:rPr>
          <w:rFonts w:ascii="Times New Roman" w:hAnsi="Times New Roman" w:cs="Times New Roman"/>
          <w:bCs/>
          <w:sz w:val="20"/>
          <w:szCs w:val="20"/>
        </w:rPr>
        <w:t>by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 appl</w:t>
      </w:r>
      <w:r w:rsidR="006238F3" w:rsidRPr="00CD113C">
        <w:rPr>
          <w:rFonts w:ascii="Times New Roman" w:hAnsi="Times New Roman" w:cs="Times New Roman"/>
          <w:bCs/>
          <w:sz w:val="20"/>
          <w:szCs w:val="20"/>
        </w:rPr>
        <w:t xml:space="preserve">ying </w:t>
      </w:r>
      <w:r w:rsidRPr="00CD113C">
        <w:rPr>
          <w:rFonts w:ascii="Times New Roman" w:hAnsi="Times New Roman" w:cs="Times New Roman"/>
          <w:b/>
          <w:sz w:val="20"/>
          <w:szCs w:val="20"/>
        </w:rPr>
        <w:t>agile</w:t>
      </w:r>
      <w:r w:rsidRPr="00CD113C">
        <w:rPr>
          <w:rFonts w:ascii="Times New Roman" w:hAnsi="Times New Roman" w:cs="Times New Roman"/>
          <w:bCs/>
          <w:sz w:val="20"/>
          <w:szCs w:val="20"/>
        </w:rPr>
        <w:t xml:space="preserve"> principles</w:t>
      </w:r>
      <w:r w:rsidR="0051269D" w:rsidRPr="00CD113C">
        <w:rPr>
          <w:rFonts w:ascii="Times New Roman" w:hAnsi="Times New Roman" w:cs="Times New Roman"/>
          <w:bCs/>
          <w:sz w:val="20"/>
          <w:szCs w:val="20"/>
        </w:rPr>
        <w:t xml:space="preserve">, resulting in a 30% faster project delivery and improved team </w:t>
      </w:r>
      <w:proofErr w:type="gramStart"/>
      <w:r w:rsidR="0051269D" w:rsidRPr="00CD113C">
        <w:rPr>
          <w:rFonts w:ascii="Times New Roman" w:hAnsi="Times New Roman" w:cs="Times New Roman"/>
          <w:bCs/>
          <w:sz w:val="20"/>
          <w:szCs w:val="20"/>
        </w:rPr>
        <w:t>adaptability</w:t>
      </w:r>
      <w:proofErr w:type="gramEnd"/>
    </w:p>
    <w:p w14:paraId="4022B8B4" w14:textId="738F6892" w:rsidR="0051269D" w:rsidRPr="00CD113C" w:rsidRDefault="00F57E91" w:rsidP="0051269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D113C">
        <w:rPr>
          <w:rFonts w:ascii="Times New Roman" w:hAnsi="Times New Roman" w:cs="Times New Roman"/>
          <w:bCs/>
          <w:sz w:val="20"/>
          <w:szCs w:val="20"/>
        </w:rPr>
        <w:t>Bulit</w:t>
      </w:r>
      <w:proofErr w:type="spellEnd"/>
      <w:r w:rsidR="004F4A19" w:rsidRPr="00CD113C">
        <w:rPr>
          <w:rFonts w:ascii="Times New Roman" w:hAnsi="Times New Roman" w:cs="Times New Roman"/>
          <w:bCs/>
          <w:sz w:val="20"/>
          <w:szCs w:val="20"/>
        </w:rPr>
        <w:t xml:space="preserve"> web server using Node.js</w:t>
      </w:r>
      <w:r w:rsidR="000D4652" w:rsidRPr="00CD113C">
        <w:rPr>
          <w:rFonts w:ascii="Times New Roman" w:hAnsi="Times New Roman" w:cs="Times New Roman"/>
          <w:bCs/>
          <w:sz w:val="20"/>
          <w:szCs w:val="20"/>
        </w:rPr>
        <w:t>, configured Middleware in Express application</w:t>
      </w:r>
      <w:r w:rsidR="004F4A19" w:rsidRPr="00CD113C">
        <w:rPr>
          <w:rFonts w:ascii="Times New Roman" w:hAnsi="Times New Roman" w:cs="Times New Roman"/>
          <w:bCs/>
          <w:sz w:val="20"/>
          <w:szCs w:val="20"/>
        </w:rPr>
        <w:t xml:space="preserve"> and connected to MongoDB Database using Mongoose</w:t>
      </w:r>
      <w:r w:rsidR="0051269D" w:rsidRPr="00CD113C">
        <w:rPr>
          <w:rFonts w:ascii="Times New Roman" w:hAnsi="Times New Roman" w:cs="Times New Roman"/>
          <w:bCs/>
          <w:sz w:val="20"/>
          <w:szCs w:val="20"/>
        </w:rPr>
        <w:t xml:space="preserve">, improving server response by </w:t>
      </w:r>
      <w:proofErr w:type="gramStart"/>
      <w:r w:rsidR="0051269D" w:rsidRPr="00CD113C">
        <w:rPr>
          <w:rFonts w:ascii="Times New Roman" w:hAnsi="Times New Roman" w:cs="Times New Roman"/>
          <w:bCs/>
          <w:sz w:val="20"/>
          <w:szCs w:val="20"/>
        </w:rPr>
        <w:t>28%</w:t>
      </w:r>
      <w:proofErr w:type="gramEnd"/>
    </w:p>
    <w:p w14:paraId="362D21D3" w14:textId="3F912EB5" w:rsidR="0051269D" w:rsidRPr="00CD113C" w:rsidRDefault="0051269D" w:rsidP="0051269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>Designed the front-</w:t>
      </w:r>
      <w:r w:rsidR="00653FCE">
        <w:rPr>
          <w:rFonts w:ascii="Times New Roman" w:hAnsi="Times New Roman" w:cs="Times New Roman"/>
          <w:bCs/>
          <w:sz w:val="20"/>
          <w:szCs w:val="20"/>
        </w:rPr>
        <w:t>e</w:t>
      </w:r>
      <w:r w:rsidRPr="00CD113C">
        <w:rPr>
          <w:rFonts w:ascii="Times New Roman" w:hAnsi="Times New Roman" w:cs="Times New Roman"/>
          <w:bCs/>
          <w:sz w:val="20"/>
          <w:szCs w:val="20"/>
        </w:rPr>
        <w:t>nd with ReactJS, utilizing components, state management, hooks, and React Router for dynamic page rendering</w:t>
      </w:r>
    </w:p>
    <w:p w14:paraId="1A8EA357" w14:textId="3AE38176" w:rsidR="0051269D" w:rsidRPr="00CD113C" w:rsidRDefault="0051269D" w:rsidP="0051269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50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 xml:space="preserve">Re-engineered the front-end architecture using ReactJS, which led to a 50% increase in user engagement and contributed to an 11% rise in </w:t>
      </w:r>
      <w:proofErr w:type="gramStart"/>
      <w:r w:rsidRPr="00CD113C">
        <w:rPr>
          <w:rFonts w:ascii="Times New Roman" w:hAnsi="Times New Roman" w:cs="Times New Roman"/>
          <w:bCs/>
          <w:sz w:val="20"/>
          <w:szCs w:val="20"/>
        </w:rPr>
        <w:t>revenue</w:t>
      </w:r>
      <w:proofErr w:type="gramEnd"/>
    </w:p>
    <w:p w14:paraId="0A399CED" w14:textId="09EB439D" w:rsidR="006811B4" w:rsidRPr="00CD113C" w:rsidRDefault="0051269D" w:rsidP="002B76B6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spacing w:before="100"/>
        <w:ind w:left="502"/>
        <w:jc w:val="both"/>
        <w:rPr>
          <w:rStyle w:val="Strong"/>
          <w:rFonts w:ascii="Times New Roman" w:hAnsi="Times New Roman"/>
          <w:b w:val="0"/>
          <w:sz w:val="20"/>
          <w:szCs w:val="20"/>
        </w:rPr>
      </w:pPr>
      <w:r w:rsidRPr="00CD113C">
        <w:rPr>
          <w:rFonts w:ascii="Times New Roman" w:hAnsi="Times New Roman" w:cs="Times New Roman"/>
          <w:bCs/>
          <w:sz w:val="20"/>
          <w:szCs w:val="20"/>
        </w:rPr>
        <w:t xml:space="preserve">Developed comprehensive test coverage for new ReactJS features, achieving a 40% reduction in customer </w:t>
      </w:r>
      <w:proofErr w:type="gramStart"/>
      <w:r w:rsidRPr="00CD113C">
        <w:rPr>
          <w:rFonts w:ascii="Times New Roman" w:hAnsi="Times New Roman" w:cs="Times New Roman"/>
          <w:bCs/>
          <w:sz w:val="20"/>
          <w:szCs w:val="20"/>
        </w:rPr>
        <w:t>complaints</w:t>
      </w:r>
      <w:proofErr w:type="gramEnd"/>
    </w:p>
    <w:p w14:paraId="29933C4C" w14:textId="77001E96" w:rsidR="004054E1" w:rsidRPr="00CF64EC" w:rsidRDefault="00A93B7D" w:rsidP="002B76B6">
      <w:pPr>
        <w:pStyle w:val="Title"/>
        <w:spacing w:before="100" w:after="0"/>
        <w:jc w:val="both"/>
        <w:rPr>
          <w:rStyle w:val="Strong"/>
          <w:rFonts w:ascii="Times New Roman" w:hAnsi="Times New Roman"/>
          <w:i/>
          <w:color w:val="0070C0"/>
          <w:sz w:val="21"/>
          <w:szCs w:val="21"/>
        </w:rPr>
      </w:pPr>
      <w:r w:rsidRPr="00CF64EC">
        <w:rPr>
          <w:rStyle w:val="Strong"/>
          <w:rFonts w:ascii="Times New Roman" w:hAnsi="Times New Roman"/>
          <w:color w:val="0070C0"/>
          <w:sz w:val="21"/>
          <w:szCs w:val="21"/>
        </w:rPr>
        <w:t xml:space="preserve">ACADEMIC </w:t>
      </w:r>
      <w:r w:rsidR="004054E1" w:rsidRPr="00CF64EC">
        <w:rPr>
          <w:rStyle w:val="Strong"/>
          <w:rFonts w:ascii="Times New Roman" w:hAnsi="Times New Roman"/>
          <w:color w:val="0070C0"/>
          <w:sz w:val="21"/>
          <w:szCs w:val="21"/>
        </w:rPr>
        <w:t>PROJECTS</w:t>
      </w:r>
      <w:r w:rsidR="00BB5440" w:rsidRPr="00CF64EC">
        <w:rPr>
          <w:rStyle w:val="Strong"/>
          <w:rFonts w:ascii="Times New Roman" w:hAnsi="Times New Roman"/>
          <w:color w:val="0070C0"/>
          <w:sz w:val="21"/>
          <w:szCs w:val="21"/>
        </w:rPr>
        <w:t xml:space="preserve"> </w:t>
      </w:r>
    </w:p>
    <w:p w14:paraId="144EC616" w14:textId="588A9CF5" w:rsidR="003F7B4A" w:rsidRPr="00CD113C" w:rsidRDefault="003F7B4A" w:rsidP="00405690">
      <w:pPr>
        <w:tabs>
          <w:tab w:val="left" w:pos="5387"/>
          <w:tab w:val="right" w:pos="9214"/>
        </w:tabs>
        <w:jc w:val="both"/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Concordia University                                                                      </w:t>
      </w:r>
      <w:r w:rsidR="00AA5FA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</w:t>
      </w:r>
      <w:r w:rsidRPr="00CD113C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Montreal, QC</w:t>
      </w:r>
    </w:p>
    <w:p w14:paraId="44E1C2F0" w14:textId="13F205A5" w:rsidR="00C90B63" w:rsidRPr="00CD113C" w:rsidRDefault="00C90B63" w:rsidP="00405690">
      <w:pPr>
        <w:tabs>
          <w:tab w:val="left" w:pos="5387"/>
          <w:tab w:val="right" w:pos="9214"/>
        </w:tabs>
        <w:jc w:val="both"/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</w:pPr>
      <w:proofErr w:type="spellStart"/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PhotoPhoria</w:t>
      </w:r>
      <w:proofErr w:type="spellEnd"/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Social Media Platform</w:t>
      </w:r>
      <w:r w:rsidR="00F23C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|  </w:t>
      </w:r>
      <w:hyperlink r:id="rId12" w:history="1">
        <w:r w:rsidR="008A72C3">
          <w:rPr>
            <w:rStyle w:val="Hyperlink"/>
            <w:rFonts w:ascii="Times New Roman" w:hAnsi="Times New Roman" w:cs="Times New Roman"/>
            <w:b/>
            <w:sz w:val="20"/>
            <w:szCs w:val="20"/>
          </w:rPr>
          <w:t>Project l</w:t>
        </w:r>
        <w:r w:rsidR="00F23C27" w:rsidRPr="00AA5FA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ink</w:t>
        </w:r>
      </w:hyperlink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00CD113C">
        <w:rPr>
          <w:rFonts w:ascii="Times New Roman" w:hAnsi="Times New Roman" w:cs="Times New Roman"/>
          <w:b/>
          <w:i/>
          <w:iCs/>
          <w:color w:val="000000" w:themeColor="text1"/>
          <w:sz w:val="20"/>
          <w:szCs w:val="20"/>
        </w:rPr>
        <w:t>2024</w:t>
      </w:r>
    </w:p>
    <w:p w14:paraId="44E6C60B" w14:textId="69498AF0" w:rsidR="00443BD7" w:rsidRPr="00CD113C" w:rsidRDefault="00C90B63" w:rsidP="00405690">
      <w:pPr>
        <w:pStyle w:val="ListParagraph"/>
        <w:numPr>
          <w:ilvl w:val="0"/>
          <w:numId w:val="17"/>
        </w:numPr>
        <w:tabs>
          <w:tab w:val="left" w:pos="5387"/>
          <w:tab w:val="right" w:pos="9214"/>
        </w:tabs>
        <w:ind w:left="53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A5FA0">
        <w:rPr>
          <w:rFonts w:ascii="Times New Roman" w:hAnsi="Times New Roman" w:cs="Times New Roman"/>
          <w:bCs/>
          <w:sz w:val="20"/>
          <w:szCs w:val="20"/>
        </w:rPr>
        <w:t>Developed</w:t>
      </w:r>
      <w:r w:rsidRPr="00CD113C">
        <w:rPr>
          <w:rFonts w:ascii="Times New Roman" w:hAnsi="Times New Roman" w:cs="Times New Roman"/>
          <w:bCs/>
          <w:color w:val="0292DF" w:themeColor="accent1" w:themeShade="BF"/>
          <w:sz w:val="20"/>
          <w:szCs w:val="20"/>
        </w:rPr>
        <w:t xml:space="preserve"> </w:t>
      </w:r>
      <w:proofErr w:type="spellStart"/>
      <w:r w:rsidR="00443BD7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PhotoPhoria</w:t>
      </w:r>
      <w:proofErr w:type="spellEnd"/>
      <w:r w:rsidR="00443BD7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a social media platform with a focus on enhancing user interaction through post creation and exploration, utilizing including </w:t>
      </w:r>
      <w:r w:rsidR="00443BD7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React.js</w:t>
      </w:r>
      <w:r w:rsidR="00443BD7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="00443BD7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Appwrite</w:t>
      </w:r>
      <w:proofErr w:type="spellEnd"/>
      <w:r w:rsidR="00AA31CA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</w:t>
      </w:r>
      <w:r w:rsidR="00443BD7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443BD7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React Query</w:t>
      </w:r>
      <w:r w:rsidR="00AA31CA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443BD7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for a seamless, intuitive user </w:t>
      </w:r>
      <w:proofErr w:type="gramStart"/>
      <w:r w:rsidR="00443BD7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experience</w:t>
      </w:r>
      <w:proofErr w:type="gramEnd"/>
    </w:p>
    <w:p w14:paraId="1DF1108A" w14:textId="77777777" w:rsidR="007B3007" w:rsidRPr="00CD113C" w:rsidRDefault="00F334B8" w:rsidP="007B3007">
      <w:pPr>
        <w:pStyle w:val="ListParagraph"/>
        <w:numPr>
          <w:ilvl w:val="0"/>
          <w:numId w:val="17"/>
        </w:numPr>
        <w:tabs>
          <w:tab w:val="left" w:pos="5387"/>
          <w:tab w:val="right" w:pos="9214"/>
        </w:tabs>
        <w:ind w:left="53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Achieved a 40% reduction in development time compared to similar projects through efficient utilization of React Query for data </w:t>
      </w:r>
      <w:proofErr w:type="gramStart"/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management</w:t>
      </w:r>
      <w:proofErr w:type="gramEnd"/>
    </w:p>
    <w:p w14:paraId="57834B0A" w14:textId="1E3B05C5" w:rsidR="007B3007" w:rsidRPr="00CD113C" w:rsidRDefault="007B3007" w:rsidP="007B3007">
      <w:pPr>
        <w:pStyle w:val="ListParagraph"/>
        <w:numPr>
          <w:ilvl w:val="0"/>
          <w:numId w:val="17"/>
        </w:numPr>
        <w:tabs>
          <w:tab w:val="left" w:pos="5387"/>
          <w:tab w:val="right" w:pos="9214"/>
        </w:tabs>
        <w:ind w:left="53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Utilized Tailwind CSS for its utility-first design approach and </w:t>
      </w:r>
      <w:proofErr w:type="spellStart"/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Shadcn</w:t>
      </w:r>
      <w:proofErr w:type="spellEnd"/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for flexible UI components, reducing development overhead by 25% compared to traditional CSS frameworks, resulting in an exceptionally responsive and visually stunning </w:t>
      </w:r>
      <w:proofErr w:type="gramStart"/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application</w:t>
      </w:r>
      <w:proofErr w:type="gramEnd"/>
    </w:p>
    <w:p w14:paraId="39C1A003" w14:textId="1AFAE42B" w:rsidR="006811B4" w:rsidRPr="00CD113C" w:rsidRDefault="00A43D73" w:rsidP="007B3007">
      <w:pPr>
        <w:tabs>
          <w:tab w:val="left" w:pos="5387"/>
          <w:tab w:val="right" w:pos="9214"/>
        </w:tabs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Career Services Application Platform</w:t>
      </w:r>
      <w:r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A5FA0">
        <w:rPr>
          <w:rFonts w:ascii="Times New Roman" w:hAnsi="Times New Roman" w:cs="Times New Roman"/>
          <w:b/>
          <w:sz w:val="20"/>
          <w:szCs w:val="20"/>
        </w:rPr>
        <w:t>|</w:t>
      </w:r>
      <w:r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AA5FA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Project l</w:t>
        </w:r>
        <w:r w:rsidR="00AA5FA0" w:rsidRPr="00AA5FA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ink</w:t>
        </w:r>
      </w:hyperlink>
      <w:r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</w:t>
      </w:r>
      <w:r w:rsidR="00DD4749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3F7B4A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11B4" w:rsidRPr="00CD113C">
        <w:rPr>
          <w:rFonts w:ascii="Times New Roman" w:hAnsi="Times New Roman" w:cs="Times New Roman"/>
          <w:b/>
          <w:i/>
          <w:iCs/>
          <w:sz w:val="20"/>
          <w:szCs w:val="20"/>
        </w:rPr>
        <w:t>2023</w:t>
      </w:r>
    </w:p>
    <w:p w14:paraId="37EC6B3A" w14:textId="7FE87A9A" w:rsidR="00A43D73" w:rsidRPr="00CD113C" w:rsidRDefault="009C5398" w:rsidP="0040569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A5FA0">
        <w:rPr>
          <w:rFonts w:ascii="Times New Roman" w:hAnsi="Times New Roman" w:cs="Times New Roman"/>
          <w:bCs/>
          <w:sz w:val="20"/>
          <w:szCs w:val="20"/>
        </w:rPr>
        <w:t>Implemente</w:t>
      </w:r>
      <w:r w:rsidR="00A43D73" w:rsidRPr="00AA5FA0">
        <w:rPr>
          <w:rFonts w:ascii="Times New Roman" w:hAnsi="Times New Roman" w:cs="Times New Roman"/>
          <w:bCs/>
          <w:sz w:val="20"/>
          <w:szCs w:val="20"/>
        </w:rPr>
        <w:t>d</w:t>
      </w:r>
      <w:r w:rsidR="00A43D73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1A069A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reliable</w:t>
      </w:r>
      <w:r w:rsidR="00A43D73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Career Services Platform using </w:t>
      </w:r>
      <w:r w:rsidR="00A43D73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Flask</w:t>
      </w:r>
      <w:r w:rsidR="00A43D73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="00A43D73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AWS RDS</w:t>
      </w:r>
      <w:r w:rsidR="00A43D73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with deployment on </w:t>
      </w:r>
      <w:r w:rsidR="00A43D73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AWS EC2</w:t>
      </w:r>
      <w:r w:rsidR="00A43D73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containerization via </w:t>
      </w:r>
      <w:proofErr w:type="gramStart"/>
      <w:r w:rsidR="00A43D73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Docker</w:t>
      </w:r>
      <w:proofErr w:type="gramEnd"/>
    </w:p>
    <w:p w14:paraId="5C86C0CC" w14:textId="59591BE0" w:rsidR="0016791E" w:rsidRPr="00CD113C" w:rsidRDefault="0016791E" w:rsidP="0040569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Implemented </w:t>
      </w: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RESTful API</w:t>
      </w: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job search functionality, application tracking, and resume management features, ensuring a clear user experience</w:t>
      </w:r>
      <w:r w:rsidR="00CD633A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optimized the job search algorithm</w:t>
      </w:r>
      <w:r w:rsidR="00823975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CD633A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enhancing </w:t>
      </w:r>
      <w:r w:rsidR="00823975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="00CD633A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search efficiency</w:t>
      </w:r>
      <w:r w:rsidR="00823975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by 16%</w:t>
      </w:r>
      <w:r w:rsidR="00E56B5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and processing over 10,000 job </w:t>
      </w:r>
      <w:proofErr w:type="gramStart"/>
      <w:r w:rsidR="00E56B5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listings</w:t>
      </w:r>
      <w:proofErr w:type="gramEnd"/>
    </w:p>
    <w:p w14:paraId="437AD250" w14:textId="034236C0" w:rsidR="00E56B54" w:rsidRPr="00CD113C" w:rsidRDefault="00A43D73" w:rsidP="00135A7A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Leveraged </w:t>
      </w:r>
      <w:r w:rsidR="00940D1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GitHub</w:t>
      </w: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for version control, </w:t>
      </w:r>
      <w:proofErr w:type="spellStart"/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Pytest</w:t>
      </w:r>
      <w:proofErr w:type="spellEnd"/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for testing, and facilitated CI/CD</w:t>
      </w:r>
      <w:r w:rsidR="00E56B5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pipelines,</w:t>
      </w:r>
      <w:r w:rsidR="00E56B54" w:rsidRPr="00CD113C">
        <w:t xml:space="preserve"> </w:t>
      </w:r>
      <w:r w:rsidR="00E56B5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executing over 500 automated test cases and reducing deployment time by </w:t>
      </w:r>
      <w:proofErr w:type="gramStart"/>
      <w:r w:rsidR="00E56B5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30%</w:t>
      </w:r>
      <w:proofErr w:type="gramEnd"/>
    </w:p>
    <w:p w14:paraId="39700066" w14:textId="50745AD5" w:rsidR="005454B0" w:rsidRPr="00CD113C" w:rsidRDefault="005454B0" w:rsidP="00E56B54">
      <w:pPr>
        <w:tabs>
          <w:tab w:val="left" w:pos="5387"/>
          <w:tab w:val="right" w:pos="9214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Concordia Travel Web Application</w:t>
      </w:r>
      <w:r w:rsidR="003F7B4A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A5FA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|</w:t>
      </w:r>
      <w:r w:rsidR="003F7B4A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hyperlink r:id="rId14" w:history="1">
        <w:r w:rsidR="00AA5FA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Project l</w:t>
        </w:r>
        <w:r w:rsidR="00AA5FA0" w:rsidRPr="00AA5FA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ink</w:t>
        </w:r>
      </w:hyperlink>
      <w:r w:rsidR="003F7B4A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</w:t>
      </w:r>
      <w:r w:rsidR="00DD4749" w:rsidRPr="00CD113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A43D73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</w:t>
      </w:r>
      <w:r w:rsidR="00DD4749" w:rsidRPr="00CD113C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43D73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A43D73" w:rsidRPr="00CD113C">
        <w:rPr>
          <w:rFonts w:ascii="Times New Roman" w:hAnsi="Times New Roman" w:cs="Times New Roman"/>
          <w:b/>
          <w:i/>
          <w:iCs/>
          <w:sz w:val="20"/>
          <w:szCs w:val="20"/>
        </w:rPr>
        <w:t>2023</w:t>
      </w:r>
    </w:p>
    <w:p w14:paraId="4281A5AC" w14:textId="640ADC7D" w:rsidR="005454B0" w:rsidRPr="00CD113C" w:rsidRDefault="005454B0" w:rsidP="0040569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A5FA0">
        <w:rPr>
          <w:rFonts w:ascii="Times New Roman" w:hAnsi="Times New Roman" w:cs="Times New Roman"/>
          <w:bCs/>
          <w:sz w:val="20"/>
          <w:szCs w:val="20"/>
        </w:rPr>
        <w:t>Developed</w:t>
      </w: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user-centric travel booking platform with </w:t>
      </w: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Spring Boot</w:t>
      </w: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MySQL</w:t>
      </w: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deployed on Heroku, providing custom itinerary planning and package </w:t>
      </w:r>
      <w:proofErr w:type="gramStart"/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booking</w:t>
      </w:r>
      <w:r w:rsidR="006F51F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,</w:t>
      </w:r>
      <w:proofErr w:type="gramEnd"/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</w:t>
      </w:r>
      <w:proofErr w:type="spellStart"/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devops</w:t>
      </w:r>
      <w:proofErr w:type="spellEnd"/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 </w:t>
      </w:r>
      <w:proofErr w:type="spellStart"/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scala</w:t>
      </w:r>
      <w:proofErr w:type="spellEnd"/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 xml:space="preserve">, ruby, go, </w:t>
      </w:r>
      <w:proofErr w:type="spellStart"/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collabotative</w:t>
      </w:r>
      <w:proofErr w:type="spellEnd"/>
      <w:r w:rsidR="006F51F9" w:rsidRPr="006F51F9">
        <w:rPr>
          <w:rFonts w:ascii="Times New Roman" w:hAnsi="Times New Roman" w:cs="Times New Roman"/>
          <w:bCs/>
          <w:color w:val="FFFFFF" w:themeColor="background1"/>
          <w:sz w:val="20"/>
          <w:szCs w:val="20"/>
        </w:rPr>
        <w:t>, collaborative</w:t>
      </w:r>
    </w:p>
    <w:p w14:paraId="5CDE2985" w14:textId="39609461" w:rsidR="0016791E" w:rsidRPr="00CD113C" w:rsidRDefault="003F7B4A" w:rsidP="0040569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</w:t>
      </w:r>
      <w:r w:rsidR="005454B0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eployed</w:t>
      </w:r>
      <w:r w:rsidR="008D112B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5454B0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front-end using Angular 16 on Netlify, ensuring an intuitive user experience with </w:t>
      </w:r>
      <w:r w:rsidR="005454B0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HTML</w:t>
      </w:r>
      <w:r w:rsidR="005454B0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="005454B0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CSS</w:t>
      </w:r>
      <w:r w:rsidR="005454B0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for responsive </w:t>
      </w:r>
      <w:proofErr w:type="gramStart"/>
      <w:r w:rsidR="005454B0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design</w:t>
      </w:r>
      <w:proofErr w:type="gramEnd"/>
    </w:p>
    <w:p w14:paraId="047486C5" w14:textId="4E7D6028" w:rsidR="0016791E" w:rsidRPr="00CD113C" w:rsidRDefault="003F7B4A" w:rsidP="0040569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Engineered </w:t>
      </w:r>
      <w:r w:rsidR="0016791E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maintainable code in </w:t>
      </w:r>
      <w:r w:rsidR="0016791E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</w:t>
      </w:r>
      <w:r w:rsidR="0016791E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="0016791E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TypeScript</w:t>
      </w:r>
      <w:r w:rsidR="0016791E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ensuring reliable backend functionality and seamless data management for travel services</w:t>
      </w:r>
      <w:r w:rsidR="004D5EE6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with over 26 interactive </w:t>
      </w:r>
      <w:proofErr w:type="gramStart"/>
      <w:r w:rsidR="004D5EE6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components</w:t>
      </w:r>
      <w:proofErr w:type="gramEnd"/>
    </w:p>
    <w:p w14:paraId="3C9C1552" w14:textId="5699AC91" w:rsidR="00AC19E4" w:rsidRPr="00CD113C" w:rsidRDefault="00AC19E4" w:rsidP="00405690">
      <w:pPr>
        <w:tabs>
          <w:tab w:val="right" w:pos="9923"/>
        </w:tabs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113C">
        <w:rPr>
          <w:rFonts w:ascii="Times New Roman" w:hAnsi="Times New Roman" w:cs="Times New Roman"/>
          <w:b/>
          <w:sz w:val="20"/>
          <w:szCs w:val="20"/>
        </w:rPr>
        <w:t>Connecticut - Education Directory Management</w:t>
      </w:r>
      <w:r w:rsidR="003F7B4A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A5FA0">
        <w:rPr>
          <w:rFonts w:ascii="Times New Roman" w:hAnsi="Times New Roman" w:cs="Times New Roman"/>
          <w:b/>
          <w:sz w:val="20"/>
          <w:szCs w:val="20"/>
        </w:rPr>
        <w:t>|</w:t>
      </w:r>
      <w:r w:rsidR="003F7B4A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5" w:history="1">
        <w:r w:rsidR="00AA5FA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Project l</w:t>
        </w:r>
        <w:r w:rsidR="00AA5FA0" w:rsidRPr="00AA5FA0">
          <w:rPr>
            <w:rStyle w:val="Hyperlink"/>
            <w:rFonts w:ascii="Times New Roman" w:hAnsi="Times New Roman" w:cs="Times New Roman"/>
            <w:b/>
            <w:sz w:val="20"/>
            <w:szCs w:val="20"/>
          </w:rPr>
          <w:t>ink</w:t>
        </w:r>
      </w:hyperlink>
      <w:r w:rsidR="003F7B4A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</w:t>
      </w:r>
      <w:r w:rsidR="006811B4" w:rsidRPr="00CD113C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DD4749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3D73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2022</w:t>
      </w:r>
    </w:p>
    <w:p w14:paraId="2C856E81" w14:textId="19B26F59" w:rsidR="00AC19E4" w:rsidRPr="00CD113C" w:rsidRDefault="00AC19E4" w:rsidP="0040569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A5FA0">
        <w:rPr>
          <w:rFonts w:ascii="Times New Roman" w:hAnsi="Times New Roman" w:cs="Times New Roman"/>
          <w:bCs/>
          <w:sz w:val="20"/>
          <w:szCs w:val="20"/>
        </w:rPr>
        <w:t>Engineered</w:t>
      </w:r>
      <w:r w:rsidR="00184359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API server using </w:t>
      </w:r>
      <w:r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Spring Boot</w:t>
      </w: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to manage Connecticut's educational directory, adhering to Controller-Service-Repository patterns and OOP principles</w:t>
      </w:r>
      <w:r w:rsidR="004D5EE6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resulting in the creation of 11 distinct endpoints for efficient data retrieval and </w:t>
      </w:r>
      <w:proofErr w:type="gramStart"/>
      <w:r w:rsidR="004D5EE6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management</w:t>
      </w:r>
      <w:proofErr w:type="gramEnd"/>
    </w:p>
    <w:p w14:paraId="17B5A53F" w14:textId="267AF689" w:rsidR="00223E3D" w:rsidRPr="00CD113C" w:rsidRDefault="009C5398" w:rsidP="004D5EE6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Constructed </w:t>
      </w:r>
      <w:r w:rsidR="00AC19E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secure, parameterized queries and integration testing with </w:t>
      </w:r>
      <w:r w:rsidR="00AC19E4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JUnit 5</w:t>
      </w:r>
      <w:r w:rsidR="00AC19E4" w:rsidRPr="00CD113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="00AC19E4" w:rsidRPr="00CD113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Spring Boot Tests</w:t>
      </w:r>
    </w:p>
    <w:p w14:paraId="7BAB610B" w14:textId="12E1971E" w:rsidR="004D5EE6" w:rsidRPr="00CD113C" w:rsidRDefault="004D5EE6" w:rsidP="002B76B6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100"/>
        <w:ind w:left="426" w:hanging="284"/>
        <w:jc w:val="both"/>
        <w:rPr>
          <w:rStyle w:val="Strong"/>
          <w:rFonts w:ascii="Times New Roman" w:hAnsi="Times New Roman"/>
          <w:b w:val="0"/>
          <w:color w:val="000000" w:themeColor="text1"/>
          <w:sz w:val="20"/>
          <w:szCs w:val="20"/>
        </w:rPr>
      </w:pPr>
      <w:r w:rsidRPr="00CD113C">
        <w:rPr>
          <w:rStyle w:val="Strong"/>
          <w:rFonts w:ascii="Times New Roman" w:hAnsi="Times New Roman"/>
          <w:b w:val="0"/>
          <w:color w:val="000000" w:themeColor="text1"/>
          <w:sz w:val="20"/>
          <w:szCs w:val="20"/>
        </w:rPr>
        <w:t xml:space="preserve">Applied Singleton and Factory design patterns and conducted refactoring processes to enhance code maintainability, resulting in a 30% reduction in code complexity and improved </w:t>
      </w:r>
      <w:proofErr w:type="gramStart"/>
      <w:r w:rsidRPr="00CD113C">
        <w:rPr>
          <w:rStyle w:val="Strong"/>
          <w:rFonts w:ascii="Times New Roman" w:hAnsi="Times New Roman"/>
          <w:b w:val="0"/>
          <w:color w:val="000000" w:themeColor="text1"/>
          <w:sz w:val="20"/>
          <w:szCs w:val="20"/>
        </w:rPr>
        <w:t>readability</w:t>
      </w:r>
      <w:proofErr w:type="gramEnd"/>
    </w:p>
    <w:p w14:paraId="1AB5DF17" w14:textId="5F45E332" w:rsidR="00500039" w:rsidRPr="00CF64EC" w:rsidRDefault="00500039" w:rsidP="002B76B6">
      <w:pPr>
        <w:pStyle w:val="Title"/>
        <w:spacing w:before="100" w:after="0"/>
        <w:jc w:val="both"/>
        <w:rPr>
          <w:rStyle w:val="Strong"/>
          <w:rFonts w:ascii="Times New Roman" w:hAnsi="Times New Roman"/>
          <w:i/>
          <w:color w:val="0070C0"/>
          <w:sz w:val="21"/>
          <w:szCs w:val="21"/>
        </w:rPr>
      </w:pPr>
      <w:r w:rsidRPr="00CF64EC">
        <w:rPr>
          <w:rStyle w:val="Strong"/>
          <w:rFonts w:ascii="Times New Roman" w:hAnsi="Times New Roman"/>
          <w:color w:val="0070C0"/>
          <w:sz w:val="21"/>
          <w:szCs w:val="21"/>
        </w:rPr>
        <w:t>EDUCATION</w:t>
      </w:r>
    </w:p>
    <w:p w14:paraId="4E3C2D7A" w14:textId="69350F26" w:rsidR="00500039" w:rsidRPr="00CD113C" w:rsidRDefault="00DF45DF" w:rsidP="00405690">
      <w:pPr>
        <w:tabs>
          <w:tab w:val="right" w:pos="9923"/>
        </w:tabs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113C">
        <w:rPr>
          <w:rFonts w:ascii="Times New Roman" w:hAnsi="Times New Roman" w:cs="Times New Roman"/>
          <w:b/>
          <w:bCs/>
          <w:sz w:val="20"/>
          <w:szCs w:val="20"/>
        </w:rPr>
        <w:t>Concordia University, Montreal, QC</w:t>
      </w:r>
      <w:r w:rsidR="00500039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="00DB0DA7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C14943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</w:t>
      </w:r>
      <w:r w:rsidR="00500039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43D73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</w:t>
      </w:r>
      <w:r w:rsidR="00A43D73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500039" w:rsidRPr="00CD113C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500039" w:rsidRPr="00CD113C">
        <w:rPr>
          <w:rFonts w:ascii="Times New Roman" w:hAnsi="Times New Roman" w:cs="Times New Roman"/>
          <w:b/>
          <w:i/>
          <w:iCs/>
          <w:sz w:val="20"/>
          <w:szCs w:val="20"/>
        </w:rPr>
        <w:t>September 2022</w:t>
      </w:r>
      <w:r w:rsidR="00AE52C3" w:rsidRPr="00CD113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500039" w:rsidRPr="00CD113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- </w:t>
      </w:r>
      <w:r w:rsidR="00A43D73" w:rsidRPr="00CD113C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April </w:t>
      </w:r>
      <w:r w:rsidR="00500039" w:rsidRPr="00CD113C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2024 (Expected)</w:t>
      </w:r>
    </w:p>
    <w:p w14:paraId="4BF66058" w14:textId="0DDCCCF6" w:rsidR="00500039" w:rsidRPr="00CD113C" w:rsidRDefault="00DF45DF" w:rsidP="00405690">
      <w:pPr>
        <w:tabs>
          <w:tab w:val="right" w:pos="9923"/>
        </w:tabs>
        <w:contextualSpacing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CD113C">
        <w:rPr>
          <w:rFonts w:ascii="Times New Roman" w:hAnsi="Times New Roman" w:cs="Times New Roman"/>
          <w:sz w:val="18"/>
          <w:szCs w:val="18"/>
        </w:rPr>
        <w:t>Master in Engineering</w:t>
      </w:r>
      <w:proofErr w:type="gramEnd"/>
      <w:r w:rsidRPr="00CD113C">
        <w:rPr>
          <w:rFonts w:ascii="Times New Roman" w:hAnsi="Times New Roman" w:cs="Times New Roman"/>
          <w:sz w:val="18"/>
          <w:szCs w:val="18"/>
        </w:rPr>
        <w:t xml:space="preserve">- Software Engineering </w:t>
      </w:r>
    </w:p>
    <w:p w14:paraId="24FD6577" w14:textId="1FE51F68" w:rsidR="005205F6" w:rsidRPr="00CD113C" w:rsidRDefault="00DF45DF" w:rsidP="00405690">
      <w:pPr>
        <w:tabs>
          <w:tab w:val="right" w:pos="9923"/>
        </w:tabs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113C">
        <w:rPr>
          <w:rFonts w:ascii="Times New Roman" w:hAnsi="Times New Roman" w:cs="Times New Roman"/>
          <w:b/>
          <w:sz w:val="20"/>
          <w:szCs w:val="20"/>
        </w:rPr>
        <w:t>SRM Institute of Science and Technology, Chennai, India</w:t>
      </w:r>
      <w:r w:rsidR="00500039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             </w:t>
      </w:r>
      <w:r w:rsidR="00DB0DA7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4943" w:rsidRPr="00CD113C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CD113C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14943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500039" w:rsidRPr="00CD113C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500039" w:rsidRPr="00CD113C">
        <w:rPr>
          <w:rFonts w:ascii="Times New Roman" w:hAnsi="Times New Roman" w:cs="Times New Roman"/>
          <w:b/>
          <w:i/>
          <w:iCs/>
          <w:sz w:val="20"/>
          <w:szCs w:val="20"/>
        </w:rPr>
        <w:t>July 2016 - May 2020</w:t>
      </w:r>
      <w:r w:rsidR="00500039" w:rsidRPr="00CD113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1BC3DF1" w14:textId="46CAAE14" w:rsidR="00CF64EC" w:rsidRPr="00CD113C" w:rsidRDefault="00DF45DF" w:rsidP="00405690">
      <w:pPr>
        <w:tabs>
          <w:tab w:val="right" w:pos="9923"/>
        </w:tabs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CD113C">
        <w:rPr>
          <w:rFonts w:ascii="Times New Roman" w:hAnsi="Times New Roman" w:cs="Times New Roman"/>
          <w:sz w:val="18"/>
          <w:szCs w:val="18"/>
        </w:rPr>
        <w:t xml:space="preserve">Bachelor of Technology– Computer Science and Engineering </w:t>
      </w:r>
    </w:p>
    <w:sectPr w:rsidR="00CF64EC" w:rsidRPr="00CD113C" w:rsidSect="009E4C12">
      <w:footerReference w:type="default" r:id="rId16"/>
      <w:pgSz w:w="12240" w:h="15840"/>
      <w:pgMar w:top="170" w:right="454" w:bottom="170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2D18" w14:textId="77777777" w:rsidR="009E4C12" w:rsidRDefault="009E4C12" w:rsidP="00EE342F">
      <w:r>
        <w:separator/>
      </w:r>
    </w:p>
  </w:endnote>
  <w:endnote w:type="continuationSeparator" w:id="0">
    <w:p w14:paraId="61508864" w14:textId="77777777" w:rsidR="009E4C12" w:rsidRDefault="009E4C12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TFFA890E8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65A8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A173" w14:textId="77777777" w:rsidR="009E4C12" w:rsidRDefault="009E4C12" w:rsidP="00EE342F">
      <w:r>
        <w:separator/>
      </w:r>
    </w:p>
  </w:footnote>
  <w:footnote w:type="continuationSeparator" w:id="0">
    <w:p w14:paraId="49AA84E0" w14:textId="77777777" w:rsidR="009E4C12" w:rsidRDefault="009E4C12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7F9"/>
    <w:multiLevelType w:val="multilevel"/>
    <w:tmpl w:val="2B0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C2D28"/>
    <w:multiLevelType w:val="hybridMultilevel"/>
    <w:tmpl w:val="248C6F44"/>
    <w:lvl w:ilvl="0" w:tplc="726E78E8">
      <w:numFmt w:val="bullet"/>
      <w:lvlText w:val="•"/>
      <w:lvlJc w:val="left"/>
      <w:pPr>
        <w:ind w:left="720" w:hanging="360"/>
      </w:pPr>
      <w:rPr>
        <w:rFonts w:ascii="TTFFA890E8t00" w:eastAsia="Times New Roman" w:hAnsi="TTFFA890E8t00" w:cs="TTFFA890E8t0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21AD"/>
    <w:multiLevelType w:val="hybridMultilevel"/>
    <w:tmpl w:val="5700F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B54"/>
    <w:multiLevelType w:val="hybridMultilevel"/>
    <w:tmpl w:val="B8EA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644FB"/>
    <w:multiLevelType w:val="hybridMultilevel"/>
    <w:tmpl w:val="AAF030EA"/>
    <w:lvl w:ilvl="0" w:tplc="CC6E1C8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 w:val="0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774B8"/>
    <w:multiLevelType w:val="hybridMultilevel"/>
    <w:tmpl w:val="FD3EF9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F4C02"/>
    <w:multiLevelType w:val="hybridMultilevel"/>
    <w:tmpl w:val="5E0AF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E409D"/>
    <w:multiLevelType w:val="hybridMultilevel"/>
    <w:tmpl w:val="06BEF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46F9"/>
    <w:multiLevelType w:val="hybridMultilevel"/>
    <w:tmpl w:val="1106953C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BFA6E65"/>
    <w:multiLevelType w:val="hybridMultilevel"/>
    <w:tmpl w:val="EB7A6EC0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7" w15:restartNumberingAfterBreak="0">
    <w:nsid w:val="7D075481"/>
    <w:multiLevelType w:val="hybridMultilevel"/>
    <w:tmpl w:val="5088D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64710">
    <w:abstractNumId w:val="8"/>
  </w:num>
  <w:num w:numId="2" w16cid:durableId="838035844">
    <w:abstractNumId w:val="11"/>
  </w:num>
  <w:num w:numId="3" w16cid:durableId="1031607079">
    <w:abstractNumId w:val="9"/>
  </w:num>
  <w:num w:numId="4" w16cid:durableId="148450081">
    <w:abstractNumId w:val="14"/>
  </w:num>
  <w:num w:numId="5" w16cid:durableId="1443500305">
    <w:abstractNumId w:val="4"/>
  </w:num>
  <w:num w:numId="6" w16cid:durableId="785469396">
    <w:abstractNumId w:val="6"/>
  </w:num>
  <w:num w:numId="7" w16cid:durableId="215749683">
    <w:abstractNumId w:val="7"/>
  </w:num>
  <w:num w:numId="8" w16cid:durableId="577792296">
    <w:abstractNumId w:val="0"/>
  </w:num>
  <w:num w:numId="9" w16cid:durableId="96677366">
    <w:abstractNumId w:val="16"/>
  </w:num>
  <w:num w:numId="10" w16cid:durableId="736057122">
    <w:abstractNumId w:val="2"/>
  </w:num>
  <w:num w:numId="11" w16cid:durableId="1512138378">
    <w:abstractNumId w:val="17"/>
  </w:num>
  <w:num w:numId="12" w16cid:durableId="1417551949">
    <w:abstractNumId w:val="12"/>
  </w:num>
  <w:num w:numId="13" w16cid:durableId="2127893025">
    <w:abstractNumId w:val="5"/>
  </w:num>
  <w:num w:numId="14" w16cid:durableId="631986173">
    <w:abstractNumId w:val="13"/>
  </w:num>
  <w:num w:numId="15" w16cid:durableId="159388740">
    <w:abstractNumId w:val="3"/>
  </w:num>
  <w:num w:numId="16" w16cid:durableId="714239625">
    <w:abstractNumId w:val="10"/>
  </w:num>
  <w:num w:numId="17" w16cid:durableId="393700284">
    <w:abstractNumId w:val="15"/>
  </w:num>
  <w:num w:numId="18" w16cid:durableId="654265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2"/>
    <w:rsid w:val="0000454C"/>
    <w:rsid w:val="00016485"/>
    <w:rsid w:val="00021E6E"/>
    <w:rsid w:val="0002279F"/>
    <w:rsid w:val="00026E86"/>
    <w:rsid w:val="00027A28"/>
    <w:rsid w:val="00062552"/>
    <w:rsid w:val="00071993"/>
    <w:rsid w:val="00077E32"/>
    <w:rsid w:val="00080A61"/>
    <w:rsid w:val="00081AC9"/>
    <w:rsid w:val="000B72BC"/>
    <w:rsid w:val="000D4652"/>
    <w:rsid w:val="000F6DB8"/>
    <w:rsid w:val="00105CE7"/>
    <w:rsid w:val="001115E3"/>
    <w:rsid w:val="00115AAD"/>
    <w:rsid w:val="00124671"/>
    <w:rsid w:val="00132445"/>
    <w:rsid w:val="00140354"/>
    <w:rsid w:val="00147026"/>
    <w:rsid w:val="00166E69"/>
    <w:rsid w:val="0016791E"/>
    <w:rsid w:val="00183B59"/>
    <w:rsid w:val="00184359"/>
    <w:rsid w:val="00194E65"/>
    <w:rsid w:val="001A069A"/>
    <w:rsid w:val="001B5280"/>
    <w:rsid w:val="001B538A"/>
    <w:rsid w:val="001D3EA8"/>
    <w:rsid w:val="001D79D7"/>
    <w:rsid w:val="001E56FD"/>
    <w:rsid w:val="001E634D"/>
    <w:rsid w:val="001F5AFC"/>
    <w:rsid w:val="00200FE0"/>
    <w:rsid w:val="00205FC5"/>
    <w:rsid w:val="00206705"/>
    <w:rsid w:val="002142F8"/>
    <w:rsid w:val="00214D0A"/>
    <w:rsid w:val="00215BD4"/>
    <w:rsid w:val="0022059B"/>
    <w:rsid w:val="002234AD"/>
    <w:rsid w:val="00223E3D"/>
    <w:rsid w:val="00245EB8"/>
    <w:rsid w:val="0024776B"/>
    <w:rsid w:val="00247F45"/>
    <w:rsid w:val="00254BD7"/>
    <w:rsid w:val="00264154"/>
    <w:rsid w:val="00281D6E"/>
    <w:rsid w:val="00297D3C"/>
    <w:rsid w:val="002A10E2"/>
    <w:rsid w:val="002B2132"/>
    <w:rsid w:val="002B73AE"/>
    <w:rsid w:val="002B76B6"/>
    <w:rsid w:val="002D21A5"/>
    <w:rsid w:val="002D6E28"/>
    <w:rsid w:val="002E0C76"/>
    <w:rsid w:val="002E2616"/>
    <w:rsid w:val="002E6F78"/>
    <w:rsid w:val="00301844"/>
    <w:rsid w:val="003252C6"/>
    <w:rsid w:val="00327CFE"/>
    <w:rsid w:val="00331610"/>
    <w:rsid w:val="003442B3"/>
    <w:rsid w:val="00367D6A"/>
    <w:rsid w:val="00385743"/>
    <w:rsid w:val="00397831"/>
    <w:rsid w:val="003A4874"/>
    <w:rsid w:val="003A7CE9"/>
    <w:rsid w:val="003B0184"/>
    <w:rsid w:val="003B414B"/>
    <w:rsid w:val="003D301E"/>
    <w:rsid w:val="003E5480"/>
    <w:rsid w:val="003F0502"/>
    <w:rsid w:val="003F410D"/>
    <w:rsid w:val="003F4650"/>
    <w:rsid w:val="003F7B4A"/>
    <w:rsid w:val="00401CB5"/>
    <w:rsid w:val="004046B0"/>
    <w:rsid w:val="004054E1"/>
    <w:rsid w:val="00405690"/>
    <w:rsid w:val="00414467"/>
    <w:rsid w:val="00443BD7"/>
    <w:rsid w:val="00446197"/>
    <w:rsid w:val="004568B6"/>
    <w:rsid w:val="00456DCB"/>
    <w:rsid w:val="00480777"/>
    <w:rsid w:val="004A15A1"/>
    <w:rsid w:val="004A3E00"/>
    <w:rsid w:val="004A6868"/>
    <w:rsid w:val="004B11F1"/>
    <w:rsid w:val="004C201D"/>
    <w:rsid w:val="004C2257"/>
    <w:rsid w:val="004C436F"/>
    <w:rsid w:val="004D5EE6"/>
    <w:rsid w:val="004D7B71"/>
    <w:rsid w:val="004E2431"/>
    <w:rsid w:val="004F4A19"/>
    <w:rsid w:val="00500039"/>
    <w:rsid w:val="0050351B"/>
    <w:rsid w:val="005074BD"/>
    <w:rsid w:val="0051269D"/>
    <w:rsid w:val="005205F6"/>
    <w:rsid w:val="00531F45"/>
    <w:rsid w:val="00533EAC"/>
    <w:rsid w:val="005454B0"/>
    <w:rsid w:val="00554968"/>
    <w:rsid w:val="00572C8E"/>
    <w:rsid w:val="00580FE3"/>
    <w:rsid w:val="00583E57"/>
    <w:rsid w:val="0059017F"/>
    <w:rsid w:val="00593A48"/>
    <w:rsid w:val="005A1EFC"/>
    <w:rsid w:val="005C13C6"/>
    <w:rsid w:val="005C405C"/>
    <w:rsid w:val="005D18B3"/>
    <w:rsid w:val="006101A0"/>
    <w:rsid w:val="006238F3"/>
    <w:rsid w:val="00625669"/>
    <w:rsid w:val="0062640F"/>
    <w:rsid w:val="00632A07"/>
    <w:rsid w:val="0063644F"/>
    <w:rsid w:val="0064258B"/>
    <w:rsid w:val="006442EE"/>
    <w:rsid w:val="00653FCE"/>
    <w:rsid w:val="00657E47"/>
    <w:rsid w:val="00660351"/>
    <w:rsid w:val="00667676"/>
    <w:rsid w:val="00673F4B"/>
    <w:rsid w:val="006811B4"/>
    <w:rsid w:val="00683AED"/>
    <w:rsid w:val="0068537D"/>
    <w:rsid w:val="006941B5"/>
    <w:rsid w:val="006C2591"/>
    <w:rsid w:val="006E0CE4"/>
    <w:rsid w:val="006F51F9"/>
    <w:rsid w:val="0070004F"/>
    <w:rsid w:val="0070094F"/>
    <w:rsid w:val="007009DA"/>
    <w:rsid w:val="00710076"/>
    <w:rsid w:val="00720AA9"/>
    <w:rsid w:val="007437B9"/>
    <w:rsid w:val="00761175"/>
    <w:rsid w:val="007650E6"/>
    <w:rsid w:val="0077146F"/>
    <w:rsid w:val="00784B2B"/>
    <w:rsid w:val="00786CDB"/>
    <w:rsid w:val="007910B4"/>
    <w:rsid w:val="007B1E78"/>
    <w:rsid w:val="007B3007"/>
    <w:rsid w:val="007E2761"/>
    <w:rsid w:val="00815411"/>
    <w:rsid w:val="00816F84"/>
    <w:rsid w:val="00823975"/>
    <w:rsid w:val="00823F4E"/>
    <w:rsid w:val="008333B3"/>
    <w:rsid w:val="00854649"/>
    <w:rsid w:val="00855C13"/>
    <w:rsid w:val="00872E7C"/>
    <w:rsid w:val="008867EB"/>
    <w:rsid w:val="00893BC6"/>
    <w:rsid w:val="0089556B"/>
    <w:rsid w:val="008A41D1"/>
    <w:rsid w:val="008A7063"/>
    <w:rsid w:val="008A72C3"/>
    <w:rsid w:val="008C2602"/>
    <w:rsid w:val="008C6421"/>
    <w:rsid w:val="008D112B"/>
    <w:rsid w:val="008D3A2B"/>
    <w:rsid w:val="008E098B"/>
    <w:rsid w:val="008F54C5"/>
    <w:rsid w:val="00910A1D"/>
    <w:rsid w:val="00940D14"/>
    <w:rsid w:val="009473AC"/>
    <w:rsid w:val="00951B55"/>
    <w:rsid w:val="00956B42"/>
    <w:rsid w:val="009618A4"/>
    <w:rsid w:val="0097240D"/>
    <w:rsid w:val="009749D8"/>
    <w:rsid w:val="0099064E"/>
    <w:rsid w:val="0099390F"/>
    <w:rsid w:val="009A7371"/>
    <w:rsid w:val="009B23B9"/>
    <w:rsid w:val="009C1D17"/>
    <w:rsid w:val="009C5398"/>
    <w:rsid w:val="009D2CFF"/>
    <w:rsid w:val="009D3F18"/>
    <w:rsid w:val="009D4BA9"/>
    <w:rsid w:val="009D5F79"/>
    <w:rsid w:val="009E0DBD"/>
    <w:rsid w:val="009E3AC5"/>
    <w:rsid w:val="009E4C12"/>
    <w:rsid w:val="009F4101"/>
    <w:rsid w:val="00A00090"/>
    <w:rsid w:val="00A1212A"/>
    <w:rsid w:val="00A24F67"/>
    <w:rsid w:val="00A300E7"/>
    <w:rsid w:val="00A356B7"/>
    <w:rsid w:val="00A426F0"/>
    <w:rsid w:val="00A43D73"/>
    <w:rsid w:val="00A52160"/>
    <w:rsid w:val="00A54C9E"/>
    <w:rsid w:val="00A72B7B"/>
    <w:rsid w:val="00A80685"/>
    <w:rsid w:val="00A85CF9"/>
    <w:rsid w:val="00A93B7D"/>
    <w:rsid w:val="00AA31CA"/>
    <w:rsid w:val="00AA5FA0"/>
    <w:rsid w:val="00AB1DE7"/>
    <w:rsid w:val="00AB30B8"/>
    <w:rsid w:val="00AC19E4"/>
    <w:rsid w:val="00AD7F19"/>
    <w:rsid w:val="00AE1F71"/>
    <w:rsid w:val="00AE3D35"/>
    <w:rsid w:val="00AE47E9"/>
    <w:rsid w:val="00AE52C3"/>
    <w:rsid w:val="00AF7726"/>
    <w:rsid w:val="00B03773"/>
    <w:rsid w:val="00B12BBB"/>
    <w:rsid w:val="00B2546A"/>
    <w:rsid w:val="00B42483"/>
    <w:rsid w:val="00B42838"/>
    <w:rsid w:val="00B51A03"/>
    <w:rsid w:val="00B55FA7"/>
    <w:rsid w:val="00B92D4B"/>
    <w:rsid w:val="00B94EA6"/>
    <w:rsid w:val="00BA04F5"/>
    <w:rsid w:val="00BB5440"/>
    <w:rsid w:val="00BE0AAB"/>
    <w:rsid w:val="00BE5965"/>
    <w:rsid w:val="00BF32FB"/>
    <w:rsid w:val="00C1251A"/>
    <w:rsid w:val="00C14943"/>
    <w:rsid w:val="00C175FF"/>
    <w:rsid w:val="00C20A8E"/>
    <w:rsid w:val="00C41611"/>
    <w:rsid w:val="00C513DE"/>
    <w:rsid w:val="00C556F6"/>
    <w:rsid w:val="00C56B8C"/>
    <w:rsid w:val="00C67EE0"/>
    <w:rsid w:val="00C80591"/>
    <w:rsid w:val="00C90B63"/>
    <w:rsid w:val="00C936B2"/>
    <w:rsid w:val="00CA5E16"/>
    <w:rsid w:val="00CB0F8A"/>
    <w:rsid w:val="00CB7DE4"/>
    <w:rsid w:val="00CC006D"/>
    <w:rsid w:val="00CD113C"/>
    <w:rsid w:val="00CD3887"/>
    <w:rsid w:val="00CD5731"/>
    <w:rsid w:val="00CD633A"/>
    <w:rsid w:val="00CF64EC"/>
    <w:rsid w:val="00D23146"/>
    <w:rsid w:val="00D32911"/>
    <w:rsid w:val="00D3695F"/>
    <w:rsid w:val="00D525AF"/>
    <w:rsid w:val="00D5655E"/>
    <w:rsid w:val="00D56DBB"/>
    <w:rsid w:val="00D57D4A"/>
    <w:rsid w:val="00D60249"/>
    <w:rsid w:val="00D909BD"/>
    <w:rsid w:val="00DB0DA7"/>
    <w:rsid w:val="00DC4B93"/>
    <w:rsid w:val="00DC5264"/>
    <w:rsid w:val="00DC690D"/>
    <w:rsid w:val="00DD1A1B"/>
    <w:rsid w:val="00DD4749"/>
    <w:rsid w:val="00DE24F1"/>
    <w:rsid w:val="00DE5818"/>
    <w:rsid w:val="00DF4082"/>
    <w:rsid w:val="00DF45DF"/>
    <w:rsid w:val="00DF7F88"/>
    <w:rsid w:val="00E07B1C"/>
    <w:rsid w:val="00E1051B"/>
    <w:rsid w:val="00E20B05"/>
    <w:rsid w:val="00E24500"/>
    <w:rsid w:val="00E25B3B"/>
    <w:rsid w:val="00E30005"/>
    <w:rsid w:val="00E3291E"/>
    <w:rsid w:val="00E50133"/>
    <w:rsid w:val="00E56B54"/>
    <w:rsid w:val="00E6714F"/>
    <w:rsid w:val="00E87968"/>
    <w:rsid w:val="00E87E8D"/>
    <w:rsid w:val="00E93F4D"/>
    <w:rsid w:val="00EA1A29"/>
    <w:rsid w:val="00EA7D24"/>
    <w:rsid w:val="00EB073D"/>
    <w:rsid w:val="00EB1869"/>
    <w:rsid w:val="00EB4798"/>
    <w:rsid w:val="00EB6EA3"/>
    <w:rsid w:val="00EB7814"/>
    <w:rsid w:val="00EC7519"/>
    <w:rsid w:val="00EE04A1"/>
    <w:rsid w:val="00EE25D7"/>
    <w:rsid w:val="00EE342F"/>
    <w:rsid w:val="00EF24CA"/>
    <w:rsid w:val="00F00B13"/>
    <w:rsid w:val="00F075E5"/>
    <w:rsid w:val="00F112BB"/>
    <w:rsid w:val="00F13079"/>
    <w:rsid w:val="00F23C27"/>
    <w:rsid w:val="00F261D9"/>
    <w:rsid w:val="00F3154D"/>
    <w:rsid w:val="00F334B8"/>
    <w:rsid w:val="00F44D94"/>
    <w:rsid w:val="00F57E91"/>
    <w:rsid w:val="00F608EC"/>
    <w:rsid w:val="00F70D28"/>
    <w:rsid w:val="00F81D3B"/>
    <w:rsid w:val="00FD2181"/>
    <w:rsid w:val="00FD2C1D"/>
    <w:rsid w:val="00FD54CC"/>
    <w:rsid w:val="00FE068B"/>
    <w:rsid w:val="00FE7B92"/>
    <w:rsid w:val="00FF014B"/>
    <w:rsid w:val="00FF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8C430"/>
  <w15:docId w15:val="{D37A1B39-34D9-864F-BFD1-8F5F2ED3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85C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15E3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F32FB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9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31948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51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377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45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70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0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884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57317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3158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420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79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06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9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saravanan@gmail.com" TargetMode="External"/><Relationship Id="rId13" Type="http://schemas.openxmlformats.org/officeDocument/2006/relationships/hyperlink" Target="https://github.com/hannaa12/Career-Services-Application-Platfor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nnaa12/PhotoPhoria---Social-Medi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nnaa12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naa12/Connecticut---Education-Directory-Management" TargetMode="External"/><Relationship Id="rId10" Type="http://schemas.openxmlformats.org/officeDocument/2006/relationships/hyperlink" Target="https://github.com/hannaa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ani-saravanan" TargetMode="External"/><Relationship Id="rId14" Type="http://schemas.openxmlformats.org/officeDocument/2006/relationships/hyperlink" Target="https://github.com/hannaa12/Concordia-Travel-Web-Applic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E7F922-DE87-7346-BE22-76BF0F63E8EB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F0A0F-C4D8-46E7-AC1A-8D7FF131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C:\Users\jpaquett\Downloads\Co-op Resume Template (ENCS) (29).dotx</Template>
  <TotalTime>3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Co-op</dc:creator>
  <cp:keywords/>
  <dc:description/>
  <cp:lastModifiedBy>Hani Saravanan</cp:lastModifiedBy>
  <cp:revision>3</cp:revision>
  <cp:lastPrinted>2024-04-13T20:14:00Z</cp:lastPrinted>
  <dcterms:created xsi:type="dcterms:W3CDTF">2024-04-13T20:14:00Z</dcterms:created>
  <dcterms:modified xsi:type="dcterms:W3CDTF">2024-04-13T21:16:00Z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documentId_7985</vt:lpwstr>
  </property>
  <property fmtid="{D5CDD505-2E9C-101B-9397-08002B2CF9AE}" pid="3" name="grammarly_documentContext">
    <vt:lpwstr>{"goals":[],"domain":"general","emotions":[],"dialect":"american"}</vt:lpwstr>
  </property>
</Properties>
</file>